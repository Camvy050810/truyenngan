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59264" behindDoc="0" locked="0" layoutInCell="1" hidden="0" allowOverlap="1" wp14:anchorId="50B5CABD" wp14:editId="692F9C0F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0C7E83" wp14:editId="445E4D6B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418C" w:rsidRDefault="00E0418C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:rsidR="00E0418C" w:rsidRDefault="00E0418C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:rsidR="00E0418C" w:rsidRDefault="00E0418C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:rsidR="00E0418C" w:rsidRPr="00033F5E" w:rsidRDefault="00E0418C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C7E83" id="Rectangle 4870" o:spid="_x0000_s1026" style="position:absolute;left:0;text-align:left;margin-left:0;margin-top:42.75pt;width:452.25pt;height:132.6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" fillcolor="white [3201]" stroked="f">
                <v:textbox inset="2.53958mm,1.2694mm,2.53958mm,1.2694mm">
                  <w:txbxContent>
                    <w:p w:rsidR="00E0418C" w:rsidRDefault="00E0418C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:rsidR="00E0418C" w:rsidRDefault="00E0418C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:rsidR="00E0418C" w:rsidRDefault="00E0418C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:rsidR="00E0418C" w:rsidRPr="00033F5E" w:rsidRDefault="00E0418C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>
        <w:rPr>
          <w:rFonts w:cs="Times New Roman"/>
          <w:b/>
          <w:color w:val="002060"/>
          <w:sz w:val="52"/>
          <w:szCs w:val="50"/>
        </w:rPr>
        <w:t>Môn: Xây dựng trang Web</w:t>
      </w:r>
    </w:p>
    <w:p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:rsidR="00033F5E" w:rsidRPr="00033F5E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Giảng viên hướng dẫn </w:t>
      </w:r>
      <w:r w:rsidRPr="00033F5E">
        <w:rPr>
          <w:rFonts w:ascii="Tahoma" w:hAnsi="Tahoma" w:cs="Tahoma"/>
          <w:sz w:val="24"/>
        </w:rPr>
        <w:tab/>
        <w:t>:</w:t>
      </w:r>
      <w:r w:rsidR="004336F4">
        <w:rPr>
          <w:rFonts w:ascii="Tahoma" w:hAnsi="Tahoma" w:cs="Tahoma"/>
          <w:sz w:val="24"/>
        </w:rPr>
        <w:t xml:space="preserve"> Hồ Thị Hồng Nga</w:t>
      </w:r>
    </w:p>
    <w:p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Mã số sinh viên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4336F4">
        <w:rPr>
          <w:rFonts w:ascii="Tahoma" w:hAnsi="Tahoma" w:cs="Tahoma"/>
          <w:sz w:val="24"/>
        </w:rPr>
        <w:t>PS20125</w:t>
      </w:r>
    </w:p>
    <w:p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Họ tên sinh viên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4336F4">
        <w:rPr>
          <w:rFonts w:ascii="Tahoma" w:hAnsi="Tahoma" w:cs="Tahoma"/>
          <w:sz w:val="24"/>
        </w:rPr>
        <w:t>Phạm Thị Cẩm Vy</w:t>
      </w:r>
    </w:p>
    <w:p w:rsidR="00C377C7" w:rsidRPr="00033F5E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 w:rsidRPr="00033F5E">
        <w:rPr>
          <w:rFonts w:ascii="Tahoma" w:hAnsi="Tahoma" w:cs="Tahoma"/>
          <w:sz w:val="24"/>
        </w:rPr>
        <w:t xml:space="preserve">Lớp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4336F4">
        <w:rPr>
          <w:rFonts w:ascii="Tahoma" w:hAnsi="Tahoma" w:cs="Tahoma"/>
          <w:sz w:val="24"/>
        </w:rPr>
        <w:t>IT17303</w:t>
      </w:r>
    </w:p>
    <w:p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:rsidR="00033F5E" w:rsidRDefault="00033F5E" w:rsidP="00E87414">
      <w:pPr>
        <w:spacing w:before="240" w:after="0"/>
        <w:jc w:val="both"/>
      </w:pPr>
    </w:p>
    <w:p w:rsidR="00033F5E" w:rsidRDefault="00033F5E" w:rsidP="00033F5E">
      <w:pPr>
        <w:tabs>
          <w:tab w:val="left" w:pos="5013"/>
        </w:tabs>
      </w:pPr>
      <w:r>
        <w:tab/>
      </w:r>
    </w:p>
    <w:p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:rsidR="00D71606" w:rsidRDefault="00D71606" w:rsidP="00D71606"/>
    <w:p w:rsidR="00E16291" w:rsidRPr="00D71606" w:rsidRDefault="00E16291" w:rsidP="00D71606">
      <w:pPr>
        <w:tabs>
          <w:tab w:val="center" w:pos="4441"/>
        </w:tabs>
        <w:sectPr w:rsidR="00E16291" w:rsidRPr="00D71606" w:rsidSect="00033F5E">
          <w:headerReference w:type="default" r:id="rId9"/>
          <w:footerReference w:type="default" r:id="rId10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:rsidR="00D71606" w:rsidRPr="00730A4A" w:rsidRDefault="00D7160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 xml:space="preserve">WebSite </w:t>
      </w:r>
      <w:r w:rsidR="004336F4">
        <w:rPr>
          <w:rFonts w:ascii="OpenSansBold" w:eastAsia="Times New Roman" w:hAnsi="OpenSansBold" w:cs="Arial"/>
          <w:kern w:val="36"/>
          <w:sz w:val="30"/>
          <w:szCs w:val="30"/>
        </w:rPr>
        <w:t>Truyện ngắn</w:t>
      </w:r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r>
        <w:rPr>
          <w:rFonts w:ascii="OpenSansBold" w:eastAsia="Times New Roman" w:hAnsi="OpenSansBold" w:cs="Arial"/>
          <w:kern w:val="36"/>
          <w:sz w:val="30"/>
          <w:szCs w:val="30"/>
        </w:rPr>
        <w:t>(Web tham khảo</w:t>
      </w:r>
      <w:r w:rsidR="004336F4">
        <w:rPr>
          <w:rFonts w:ascii="OpenSansBold" w:eastAsia="Times New Roman" w:hAnsi="OpenSansBold" w:cs="Arial"/>
          <w:kern w:val="36"/>
          <w:sz w:val="30"/>
          <w:szCs w:val="30"/>
        </w:rPr>
        <w:t xml:space="preserve"> truyenngan.net</w:t>
      </w:r>
      <w:r>
        <w:rPr>
          <w:rFonts w:ascii="OpenSansBold" w:eastAsia="Times New Roman" w:hAnsi="OpenSansBold" w:cs="Arial"/>
          <w:kern w:val="36"/>
          <w:sz w:val="30"/>
          <w:szCs w:val="30"/>
        </w:rPr>
        <w:t>)</w:t>
      </w:r>
    </w:p>
    <w:p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 tả WebSite</w:t>
      </w:r>
    </w:p>
    <w:p w:rsidR="00D71606" w:rsidRDefault="004336F4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>Truyện ngắn</w:t>
      </w:r>
      <w:r w:rsidR="00D71606" w:rsidRPr="00E14BFB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 xml:space="preserve"> </w:t>
      </w:r>
      <w:r w:rsidR="00D71606" w:rsidRPr="00E14BFB">
        <w:rPr>
          <w:rFonts w:ascii="Arial" w:eastAsia="Times New Roman" w:hAnsi="Arial" w:cs="Arial"/>
          <w:color w:val="595552"/>
          <w:sz w:val="21"/>
          <w:szCs w:val="21"/>
        </w:rPr>
        <w:t> </w:t>
      </w:r>
      <w:r>
        <w:rPr>
          <w:rFonts w:ascii="Arial" w:eastAsia="Times New Roman" w:hAnsi="Arial" w:cs="Arial"/>
          <w:color w:val="595552"/>
          <w:sz w:val="21"/>
          <w:szCs w:val="21"/>
        </w:rPr>
        <w:t xml:space="preserve">tổng hợp các câu truyện có nội dung ngắn về cuộc sống hàng ngày, về những câu truyện cổ tích, </w:t>
      </w:r>
      <w:r w:rsidR="00A9788B">
        <w:rPr>
          <w:rFonts w:ascii="Arial" w:eastAsia="Times New Roman" w:hAnsi="Arial" w:cs="Arial"/>
          <w:color w:val="595552"/>
          <w:sz w:val="21"/>
          <w:szCs w:val="21"/>
        </w:rPr>
        <w:t>và vài mẩu truyện tản mạn.</w:t>
      </w:r>
    </w:p>
    <w:p w:rsidR="00D71606" w:rsidRPr="00A9788B" w:rsidRDefault="00D7160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Website </w:t>
      </w:r>
      <w:r w:rsidR="00A9788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đăng lên những câu truyện do chính tác giả của web và những câu truyện </w:t>
      </w:r>
      <w:r w:rsidR="00A9788B" w:rsidRPr="00A9788B">
        <w:rPr>
          <w:rFonts w:ascii="Arial" w:eastAsia="Times New Roman" w:hAnsi="Arial" w:cs="Arial"/>
          <w:color w:val="595552"/>
          <w:sz w:val="21"/>
          <w:szCs w:val="21"/>
        </w:rPr>
        <w:t>được được gửi từ các bạn độc giả.</w:t>
      </w:r>
      <w:r w:rsidR="00EC412F">
        <w:rPr>
          <w:rFonts w:ascii="Arial" w:eastAsia="Times New Roman" w:hAnsi="Arial" w:cs="Arial"/>
          <w:color w:val="595552"/>
          <w:sz w:val="21"/>
          <w:szCs w:val="21"/>
        </w:rPr>
        <w:t xml:space="preserve"> Đúng vậy các bạn có thể gửi bài đến cho chúng tôi  bằng cách đăng ký tài khoản.</w:t>
      </w:r>
    </w:p>
    <w:p w:rsidR="00D71606" w:rsidRPr="00EC412F" w:rsidRDefault="00A9788B" w:rsidP="00A9788B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Các bạn đọc của Truyện ngắn </w:t>
      </w:r>
      <w:r w:rsidR="00401411">
        <w:rPr>
          <w:rFonts w:ascii="Arial" w:eastAsia="Times New Roman" w:hAnsi="Arial" w:cs="Arial"/>
          <w:color w:val="595552"/>
          <w:sz w:val="21"/>
          <w:szCs w:val="21"/>
        </w:rPr>
        <w:t>hãy liên hệ chúng tôi để chia sẻ những điều bạn muốn, chúng tôi sẵn sàng lắng nghe.</w:t>
      </w:r>
    </w:p>
    <w:p w:rsidR="00EC412F" w:rsidRPr="00A9788B" w:rsidRDefault="00EC412F" w:rsidP="00A9788B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>Liên hệ cho chúng tôi qua mail, facebook hoặc trực tiếp trên page.</w:t>
      </w:r>
    </w:p>
    <w:p w:rsidR="00D71606" w:rsidRPr="00730A4A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 đồ WebSite</w:t>
      </w:r>
    </w:p>
    <w:p w:rsidR="00D71606" w:rsidRDefault="00D71606" w:rsidP="00D71606">
      <w:r>
        <w:rPr>
          <w:noProof/>
        </w:rPr>
        <w:drawing>
          <wp:inline distT="0" distB="0" distL="0" distR="0" wp14:anchorId="23F82C49" wp14:editId="02C7B86D">
            <wp:extent cx="5960853" cy="3200400"/>
            <wp:effectExtent l="0" t="0" r="209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01411" w:rsidRPr="00401411" w:rsidRDefault="00D71606" w:rsidP="00E0418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b/>
          <w:i/>
          <w:sz w:val="24"/>
          <w:u w:val="single"/>
        </w:rPr>
      </w:pPr>
      <w:r w:rsidRPr="0040141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Phác thảo WebSite Trang chủ </w:t>
      </w:r>
      <w:r w:rsidR="0040141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:</w:t>
      </w:r>
    </w:p>
    <w:p w:rsidR="00401411" w:rsidRDefault="00401411" w:rsidP="00401411">
      <w:pPr>
        <w:shd w:val="clear" w:color="auto" w:fill="FFFFFF"/>
        <w:spacing w:before="100" w:beforeAutospacing="1" w:after="100" w:afterAutospacing="1" w:line="450" w:lineRule="atLeast"/>
        <w:outlineLvl w:val="0"/>
        <w:rPr>
          <w:b/>
          <w:i/>
          <w:sz w:val="24"/>
          <w:u w:val="single"/>
        </w:rPr>
      </w:pPr>
    </w:p>
    <w:p w:rsidR="00401411" w:rsidRDefault="00401411" w:rsidP="00401411">
      <w:pPr>
        <w:shd w:val="clear" w:color="auto" w:fill="FFFFFF"/>
        <w:spacing w:before="100" w:beforeAutospacing="1" w:after="100" w:afterAutospacing="1" w:line="450" w:lineRule="atLeast"/>
        <w:outlineLvl w:val="0"/>
        <w:rPr>
          <w:b/>
          <w:i/>
          <w:sz w:val="24"/>
          <w:u w:val="single"/>
        </w:rPr>
      </w:pPr>
    </w:p>
    <w:p w:rsidR="00401411" w:rsidRDefault="00401411" w:rsidP="00401411">
      <w:pPr>
        <w:shd w:val="clear" w:color="auto" w:fill="FFFFFF"/>
        <w:spacing w:before="100" w:beforeAutospacing="1" w:after="100" w:afterAutospacing="1" w:line="450" w:lineRule="atLeast"/>
        <w:outlineLvl w:val="0"/>
        <w:rPr>
          <w:b/>
          <w:i/>
          <w:sz w:val="24"/>
          <w:u w:val="single"/>
        </w:rPr>
      </w:pPr>
    </w:p>
    <w:p w:rsidR="00401411" w:rsidRDefault="00401411" w:rsidP="00401411">
      <w:pPr>
        <w:shd w:val="clear" w:color="auto" w:fill="FFFFFF"/>
        <w:spacing w:before="100" w:beforeAutospacing="1" w:after="100" w:afterAutospacing="1" w:line="450" w:lineRule="atLeast"/>
        <w:outlineLvl w:val="0"/>
        <w:rPr>
          <w:b/>
          <w:i/>
          <w:sz w:val="24"/>
          <w:u w:val="single"/>
        </w:rPr>
      </w:pPr>
    </w:p>
    <w:p w:rsidR="00401411" w:rsidRDefault="00401411" w:rsidP="00401411">
      <w:pPr>
        <w:shd w:val="clear" w:color="auto" w:fill="FFFFFF"/>
        <w:spacing w:before="100" w:beforeAutospacing="1" w:after="100" w:afterAutospacing="1" w:line="450" w:lineRule="atLeast"/>
        <w:outlineLvl w:val="0"/>
        <w:rPr>
          <w:b/>
          <w:i/>
          <w:sz w:val="24"/>
          <w:u w:val="single"/>
        </w:rPr>
      </w:pPr>
    </w:p>
    <w:p w:rsidR="00401411" w:rsidRPr="00401411" w:rsidRDefault="00401411" w:rsidP="00401411">
      <w:pPr>
        <w:shd w:val="clear" w:color="auto" w:fill="FFFFFF"/>
        <w:spacing w:before="100" w:beforeAutospacing="1" w:after="100" w:afterAutospacing="1" w:line="450" w:lineRule="atLeast"/>
        <w:outlineLvl w:val="0"/>
        <w:rPr>
          <w:b/>
          <w:i/>
          <w:sz w:val="24"/>
          <w:u w:val="single"/>
        </w:rPr>
      </w:pPr>
    </w:p>
    <w:p w:rsidR="00D71606" w:rsidRDefault="00B80475" w:rsidP="00D71606">
      <w:pPr>
        <w:shd w:val="clear" w:color="auto" w:fill="FFFFFF"/>
        <w:spacing w:after="0" w:line="240" w:lineRule="auto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F2108" wp14:editId="0232ED6D">
                <wp:simplePos x="0" y="0"/>
                <wp:positionH relativeFrom="margin">
                  <wp:posOffset>40005</wp:posOffset>
                </wp:positionH>
                <wp:positionV relativeFrom="paragraph">
                  <wp:posOffset>208915</wp:posOffset>
                </wp:positionV>
                <wp:extent cx="5581650" cy="6708775"/>
                <wp:effectExtent l="0" t="0" r="1905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708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15BD" id="Rectangle 26" o:spid="_x0000_s1026" style="position:absolute;margin-left:3.15pt;margin-top:16.45pt;width:439.5pt;height:5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" filled="f" strokecolor="#bfbfbf [2412]">
                <v:stroke joinstyle="round"/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026" w:tblpY="6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001"/>
        <w:gridCol w:w="1143"/>
        <w:gridCol w:w="824"/>
        <w:gridCol w:w="1461"/>
        <w:gridCol w:w="714"/>
      </w:tblGrid>
      <w:tr w:rsidR="00F64443" w:rsidRPr="00F64443" w:rsidTr="00F64443">
        <w:trPr>
          <w:trHeight w:val="637"/>
        </w:trPr>
        <w:tc>
          <w:tcPr>
            <w:tcW w:w="851" w:type="dxa"/>
          </w:tcPr>
          <w:p w:rsidR="00F64443" w:rsidRPr="00F64443" w:rsidRDefault="00F64443" w:rsidP="00F64443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Trang chủ</w:t>
            </w:r>
          </w:p>
        </w:tc>
        <w:tc>
          <w:tcPr>
            <w:tcW w:w="1001" w:type="dxa"/>
          </w:tcPr>
          <w:p w:rsidR="00F64443" w:rsidRPr="00F64443" w:rsidRDefault="00F64443" w:rsidP="00F64443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Truyện blog</w:t>
            </w:r>
          </w:p>
        </w:tc>
        <w:tc>
          <w:tcPr>
            <w:tcW w:w="1143" w:type="dxa"/>
          </w:tcPr>
          <w:p w:rsidR="00F64443" w:rsidRPr="00F64443" w:rsidRDefault="00F64443" w:rsidP="00F64443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Truyện cổ tích</w:t>
            </w:r>
          </w:p>
        </w:tc>
        <w:tc>
          <w:tcPr>
            <w:tcW w:w="824" w:type="dxa"/>
          </w:tcPr>
          <w:p w:rsidR="00F64443" w:rsidRPr="00F64443" w:rsidRDefault="00F64443" w:rsidP="00F64443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Tản mạn</w:t>
            </w:r>
          </w:p>
        </w:tc>
        <w:tc>
          <w:tcPr>
            <w:tcW w:w="1461" w:type="dxa"/>
          </w:tcPr>
          <w:p w:rsidR="00F64443" w:rsidRPr="00F64443" w:rsidRDefault="00F64443" w:rsidP="00F64443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Quà tặng cuộc sống</w:t>
            </w:r>
          </w:p>
        </w:tc>
        <w:tc>
          <w:tcPr>
            <w:tcW w:w="714" w:type="dxa"/>
          </w:tcPr>
          <w:p w:rsidR="00F64443" w:rsidRPr="00F64443" w:rsidRDefault="00F64443" w:rsidP="00F64443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Liên hệ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811"/>
        <w:gridCol w:w="2875"/>
      </w:tblGrid>
      <w:tr w:rsidR="00E0418C" w:rsidTr="00B80475">
        <w:trPr>
          <w:trHeight w:val="1130"/>
        </w:trPr>
        <w:tc>
          <w:tcPr>
            <w:tcW w:w="2673" w:type="dxa"/>
            <w:vAlign w:val="center"/>
          </w:tcPr>
          <w:p w:rsidR="00E0418C" w:rsidRPr="00912452" w:rsidRDefault="00912452" w:rsidP="00B753F0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sz w:val="14"/>
                <w:szCs w:val="14"/>
              </w:rPr>
            </w:pPr>
            <w:r w:rsidRPr="00912452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7AEDBF" wp14:editId="7DFFB5E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-117475</wp:posOffset>
                      </wp:positionV>
                      <wp:extent cx="1382395" cy="269875"/>
                      <wp:effectExtent l="0" t="0" r="27305" b="158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395" cy="269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12452" w:rsidRPr="00CA0A30" w:rsidRDefault="00B80475" w:rsidP="00912452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</w:pPr>
                                  <w:r w:rsidRPr="00B80475">
                                    <w:rPr>
                                      <w:color w:val="8064A2" w:themeColor="accent4"/>
                                      <w:sz w:val="26"/>
                                      <w:szCs w:val="26"/>
                                    </w:rPr>
                                    <w:sym w:font="Wingdings" w:char="F097"/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912452" w:rsidRPr="00CA0A30">
                                    <w:rPr>
                                      <w:b/>
                                      <w:color w:val="1F497D" w:themeColor="text2"/>
                                      <w:sz w:val="18"/>
                                      <w:szCs w:val="18"/>
                                    </w:rPr>
                                    <w:t>TRUYỆN</w:t>
                                  </w:r>
                                  <w:r w:rsidR="00912452" w:rsidRPr="00CA0A30"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  <w:t xml:space="preserve"> NGẮN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7AED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12.35pt;margin-top:-9.25pt;width:108.85pt;height:2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" fillcolor="white [3201]" strokecolor="white [3212]" strokeweight=".5pt">
                      <v:textbox>
                        <w:txbxContent>
                          <w:p w:rsidR="00912452" w:rsidRPr="00CA0A30" w:rsidRDefault="00B80475" w:rsidP="00912452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B80475">
                              <w:rPr>
                                <w:color w:val="8064A2" w:themeColor="accent4"/>
                                <w:sz w:val="26"/>
                                <w:szCs w:val="26"/>
                              </w:rPr>
                              <w:sym w:font="Wingdings" w:char="F097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912452"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="00912452"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53F0" w:rsidRPr="00912452">
              <w:rPr>
                <w:sz w:val="14"/>
                <w:szCs w:val="14"/>
              </w:rPr>
              <w:sym w:font="Wingdings" w:char="F02A"/>
            </w:r>
            <w:r w:rsidR="00B753F0" w:rsidRPr="00912452">
              <w:rPr>
                <w:sz w:val="14"/>
                <w:szCs w:val="14"/>
              </w:rPr>
              <w:t xml:space="preserve"> truyennganhavy@gmail.com</w:t>
            </w:r>
          </w:p>
        </w:tc>
        <w:tc>
          <w:tcPr>
            <w:tcW w:w="2811" w:type="dxa"/>
          </w:tcPr>
          <w:p w:rsidR="00E0418C" w:rsidRDefault="00B753F0" w:rsidP="00B753F0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5F1CF2F" wp14:editId="38A61285">
                      <wp:simplePos x="0" y="0"/>
                      <wp:positionH relativeFrom="column">
                        <wp:posOffset>59497</wp:posOffset>
                      </wp:positionH>
                      <wp:positionV relativeFrom="paragraph">
                        <wp:posOffset>351155</wp:posOffset>
                      </wp:positionV>
                      <wp:extent cx="1510748" cy="0"/>
                      <wp:effectExtent l="0" t="0" r="3238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074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82168" id="Straight Connector 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7.65pt" to="123.6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" strokecolor="#7f7f7f [1612]"/>
                  </w:pict>
                </mc:Fallback>
              </mc:AlternateContent>
            </w:r>
            <w:r w:rsidRPr="00B753F0"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  <w:t>THEO DÕI TRUYENNGAN.NET</w:t>
            </w:r>
          </w:p>
          <w:p w:rsidR="00B753F0" w:rsidRPr="00912452" w:rsidRDefault="00357EB1" w:rsidP="00912452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rFonts w:ascii="Times New Roman" w:hAnsi="Times New Roman" w:cs="Times New Roman"/>
                <w:b/>
                <w:color w:val="7F7F7F" w:themeColor="text1" w:themeTint="80"/>
                <w:sz w:val="26"/>
                <w:szCs w:val="26"/>
              </w:rPr>
            </w:pPr>
            <w:r w:rsidRPr="00357EB1">
              <w:rPr>
                <w:b/>
                <w:sz w:val="21"/>
                <w:szCs w:val="21"/>
              </w:rPr>
              <w:sym w:font="Wingdings" w:char="F02A"/>
            </w:r>
            <w:r w:rsidR="009124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912452" w:rsidRPr="00912452">
              <w:rPr>
                <w:rFonts w:asciiTheme="minorHAnsi" w:hAnsiTheme="minorHAnsi" w:cs="Times New Roman"/>
                <w:b/>
                <w:color w:val="595959" w:themeColor="text1" w:themeTint="A6"/>
                <w:sz w:val="26"/>
                <w:szCs w:val="26"/>
              </w:rPr>
              <w:t>f</w:t>
            </w:r>
            <w:r w:rsidR="00912452">
              <w:rPr>
                <w:rFonts w:asciiTheme="minorHAnsi" w:hAnsiTheme="minorHAnsi" w:cs="Times New Roman"/>
                <w:b/>
                <w:color w:val="595959" w:themeColor="text1" w:themeTint="A6"/>
                <w:sz w:val="26"/>
                <w:szCs w:val="26"/>
              </w:rPr>
              <w:t xml:space="preserve">    </w:t>
            </w:r>
            <w:r w:rsidR="00912452" w:rsidRPr="00912452">
              <w:rPr>
                <w:rFonts w:ascii=".VnAvant" w:hAnsi=".VnAvant" w:cs="Times New Roman"/>
                <w:b/>
                <w:color w:val="595959" w:themeColor="text1" w:themeTint="A6"/>
                <w:sz w:val="24"/>
                <w:szCs w:val="24"/>
              </w:rPr>
              <w:t>G</w:t>
            </w:r>
            <w:r w:rsidR="00912452" w:rsidRPr="00912452">
              <w:rPr>
                <w:rFonts w:ascii=".VnAvant" w:hAnsi=".VnAvant" w:cs="Times New Roman"/>
                <w:b/>
                <w:color w:val="595959" w:themeColor="text1" w:themeTint="A6"/>
                <w:sz w:val="18"/>
                <w:szCs w:val="18"/>
              </w:rPr>
              <w:t>+</w:t>
            </w:r>
            <w:r w:rsidR="00912452">
              <w:rPr>
                <w:rFonts w:ascii=".VnAvant" w:hAnsi=".VnAvant" w:cs="Times New Roman"/>
                <w:b/>
                <w:color w:val="595959" w:themeColor="text1" w:themeTint="A6"/>
                <w:sz w:val="18"/>
                <w:szCs w:val="18"/>
              </w:rPr>
              <w:t xml:space="preserve">    </w:t>
            </w:r>
          </w:p>
        </w:tc>
        <w:tc>
          <w:tcPr>
            <w:tcW w:w="2875" w:type="dxa"/>
            <w:vAlign w:val="center"/>
          </w:tcPr>
          <w:p w:rsidR="00B80475" w:rsidRPr="00B80475" w:rsidRDefault="00B80475" w:rsidP="00B80475">
            <w:pPr>
              <w:pStyle w:val="ListParagraph"/>
              <w:spacing w:before="100" w:beforeAutospacing="1" w:after="100" w:afterAutospacing="1"/>
              <w:ind w:left="0" w:firstLine="0"/>
              <w:outlineLvl w:val="0"/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</w:pP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sym w:font="Wingdings" w:char="F07D"/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 xml:space="preserve"> </w:t>
            </w:r>
            <w:r w:rsidRPr="00B80475"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>Người biết đọc nắm trong tay sức mạnh, để lấp đầy cuộc đời mình một cách thú vị</w:t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sym w:font="Wingdings" w:char="F07E"/>
            </w:r>
          </w:p>
          <w:p w:rsidR="00B80475" w:rsidRPr="00B80475" w:rsidRDefault="00B80475" w:rsidP="00B80475">
            <w:pPr>
              <w:pStyle w:val="ListParagraph"/>
              <w:spacing w:before="100" w:beforeAutospacing="1" w:after="100" w:afterAutospacing="1"/>
              <w:ind w:left="0" w:firstLine="0"/>
              <w:outlineLvl w:val="0"/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</w:pPr>
            <w:r w:rsidRPr="00B80475"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>- Aldous Huxley -</w:t>
            </w:r>
          </w:p>
        </w:tc>
      </w:tr>
    </w:tbl>
    <w:p w:rsidR="00E0418C" w:rsidRDefault="000747BA" w:rsidP="00262CA8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F12DE0C" wp14:editId="01DD4383">
                <wp:simplePos x="0" y="0"/>
                <wp:positionH relativeFrom="column">
                  <wp:posOffset>420812</wp:posOffset>
                </wp:positionH>
                <wp:positionV relativeFrom="paragraph">
                  <wp:posOffset>2304940</wp:posOffset>
                </wp:positionV>
                <wp:extent cx="577970" cy="207034"/>
                <wp:effectExtent l="0" t="0" r="0" b="2540"/>
                <wp:wrapNone/>
                <wp:docPr id="5034" name="Text Box 5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DE0C" id="_x0000_t202" coordsize="21600,21600" o:spt="202" path="m,l,21600r21600,l21600,xe">
                <v:stroke joinstyle="miter"/>
                <v:path gradientshapeok="t" o:connecttype="rect"/>
              </v:shapetype>
              <v:shape id="Text Box 5034" o:spid="_x0000_s1028" type="#_x0000_t202" style="position:absolute;margin-left:33.15pt;margin-top:181.5pt;width:45.5pt;height:16.3p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2073A134" wp14:editId="0EFC0C9B">
                <wp:simplePos x="0" y="0"/>
                <wp:positionH relativeFrom="column">
                  <wp:posOffset>3742138</wp:posOffset>
                </wp:positionH>
                <wp:positionV relativeFrom="paragraph">
                  <wp:posOffset>3211361</wp:posOffset>
                </wp:positionV>
                <wp:extent cx="577970" cy="207034"/>
                <wp:effectExtent l="0" t="0" r="0" b="2540"/>
                <wp:wrapNone/>
                <wp:docPr id="5031" name="Text Box 5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75B5" id="Text Box 5031" o:spid="_x0000_s1029" type="#_x0000_t202" style="position:absolute;margin-left:294.65pt;margin-top:252.85pt;width:45.5pt;height:16.3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767C5013" wp14:editId="1A18EAD5">
                <wp:simplePos x="0" y="0"/>
                <wp:positionH relativeFrom="column">
                  <wp:posOffset>3726401</wp:posOffset>
                </wp:positionH>
                <wp:positionV relativeFrom="paragraph">
                  <wp:posOffset>4610376</wp:posOffset>
                </wp:positionV>
                <wp:extent cx="577970" cy="207034"/>
                <wp:effectExtent l="0" t="0" r="0" b="2540"/>
                <wp:wrapNone/>
                <wp:docPr id="5024" name="Text Box 5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78CE" id="Text Box 5024" o:spid="_x0000_s1030" type="#_x0000_t202" style="position:absolute;margin-left:293.4pt;margin-top:363pt;width:45.5pt;height:16.3p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48F59FA8" wp14:editId="11FAC54E">
                <wp:simplePos x="0" y="0"/>
                <wp:positionH relativeFrom="margin">
                  <wp:align>center</wp:align>
                </wp:positionH>
                <wp:positionV relativeFrom="paragraph">
                  <wp:posOffset>5055953</wp:posOffset>
                </wp:positionV>
                <wp:extent cx="577970" cy="207034"/>
                <wp:effectExtent l="0" t="0" r="0" b="2540"/>
                <wp:wrapNone/>
                <wp:docPr id="5022" name="Text Box 5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2895" id="Text Box 5022" o:spid="_x0000_s1031" type="#_x0000_t202" style="position:absolute;margin-left:0;margin-top:398.1pt;width:45.5pt;height:16.3pt;z-index:-25131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C6FE992" wp14:editId="4C6074A2">
                <wp:simplePos x="0" y="0"/>
                <wp:positionH relativeFrom="margin">
                  <wp:align>center</wp:align>
                </wp:positionH>
                <wp:positionV relativeFrom="paragraph">
                  <wp:posOffset>4308613</wp:posOffset>
                </wp:positionV>
                <wp:extent cx="577970" cy="207034"/>
                <wp:effectExtent l="0" t="0" r="0" b="2540"/>
                <wp:wrapNone/>
                <wp:docPr id="4992" name="Text Box 4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4BF0" id="Text Box 4992" o:spid="_x0000_s1032" type="#_x0000_t202" style="position:absolute;margin-left:0;margin-top:339.25pt;width:45.5pt;height:16.3pt;z-index:-25131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B674897" wp14:editId="34588540">
                <wp:simplePos x="0" y="0"/>
                <wp:positionH relativeFrom="margin">
                  <wp:align>center</wp:align>
                </wp:positionH>
                <wp:positionV relativeFrom="paragraph">
                  <wp:posOffset>3553432</wp:posOffset>
                </wp:positionV>
                <wp:extent cx="577970" cy="207034"/>
                <wp:effectExtent l="0" t="0" r="0" b="2540"/>
                <wp:wrapNone/>
                <wp:docPr id="4991" name="Text Box 4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582C" id="Text Box 4991" o:spid="_x0000_s1033" type="#_x0000_t202" style="position:absolute;margin-left:0;margin-top:279.8pt;width:45.5pt;height:16.3pt;z-index:-25131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42FCAB29" wp14:editId="723F2599">
                <wp:simplePos x="0" y="0"/>
                <wp:positionH relativeFrom="column">
                  <wp:posOffset>222636</wp:posOffset>
                </wp:positionH>
                <wp:positionV relativeFrom="paragraph">
                  <wp:posOffset>4516341</wp:posOffset>
                </wp:positionV>
                <wp:extent cx="577970" cy="207034"/>
                <wp:effectExtent l="0" t="0" r="0" b="2540"/>
                <wp:wrapNone/>
                <wp:docPr id="4989" name="Text Box 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E421" id="Text Box 4989" o:spid="_x0000_s1034" type="#_x0000_t202" style="position:absolute;margin-left:17.55pt;margin-top:355.6pt;width:45.5pt;height:16.3pt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7B925963" wp14:editId="387C2014">
                <wp:simplePos x="0" y="0"/>
                <wp:positionH relativeFrom="column">
                  <wp:posOffset>3705308</wp:posOffset>
                </wp:positionH>
                <wp:positionV relativeFrom="paragraph">
                  <wp:posOffset>1852654</wp:posOffset>
                </wp:positionV>
                <wp:extent cx="577970" cy="207034"/>
                <wp:effectExtent l="0" t="0" r="0" b="2540"/>
                <wp:wrapNone/>
                <wp:docPr id="4988" name="Text Box 4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47BA" w:rsidRPr="00445537" w:rsidRDefault="000747BA" w:rsidP="000747BA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25963" id="_x0000_t202" coordsize="21600,21600" o:spt="202" path="m,l,21600r21600,l21600,xe">
                <v:stroke joinstyle="miter"/>
                <v:path gradientshapeok="t" o:connecttype="rect"/>
              </v:shapetype>
              <v:shape id="Text Box 4988" o:spid="_x0000_s1035" type="#_x0000_t202" style="position:absolute;margin-left:291.75pt;margin-top:145.9pt;width:45.5pt;height:16.3pt;z-index:-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" fillcolor="white [3201]" stroked="f" strokeweight=".5pt">
                <v:textbox>
                  <w:txbxContent>
                    <w:p w:rsidR="000747BA" w:rsidRPr="00445537" w:rsidRDefault="000747BA" w:rsidP="000747BA">
                      <w:pPr>
                        <w:rPr>
                          <w:color w:val="8064A2" w:themeColor="accent4"/>
                          <w:sz w:val="14"/>
                          <w:szCs w:val="14"/>
                        </w:rPr>
                      </w:pPr>
                      <w:r w:rsidRPr="00445537">
                        <w:rPr>
                          <w:color w:val="8064A2" w:themeColor="accent4"/>
                          <w:sz w:val="14"/>
                          <w:szCs w:val="14"/>
                        </w:rPr>
                        <w:t>Tên truyện</w:t>
                      </w:r>
                    </w:p>
                  </w:txbxContent>
                </v:textbox>
              </v:shape>
            </w:pict>
          </mc:Fallback>
        </mc:AlternateContent>
      </w:r>
      <w:r w:rsidR="00357E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B434F" wp14:editId="5542109B">
                <wp:simplePos x="0" y="0"/>
                <wp:positionH relativeFrom="column">
                  <wp:posOffset>3535680</wp:posOffset>
                </wp:positionH>
                <wp:positionV relativeFrom="paragraph">
                  <wp:posOffset>899795</wp:posOffset>
                </wp:positionV>
                <wp:extent cx="914400" cy="277495"/>
                <wp:effectExtent l="0" t="0" r="0" b="8255"/>
                <wp:wrapNone/>
                <wp:docPr id="4887" name="Text Box 4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FD47D1" w:rsidRDefault="00E0418C">
                            <w:pPr>
                              <w:rPr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►</w:t>
                            </w:r>
                            <w:r w:rsidRPr="00FD47D1">
                              <w:rPr>
                                <w:color w:val="365F91" w:themeColor="accent1" w:themeShade="BF"/>
                                <w:sz w:val="16"/>
                                <w:szCs w:val="16"/>
                              </w:rPr>
                              <w:t>Truyện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434F" id="Text Box 4887" o:spid="_x0000_s1036" type="#_x0000_t202" style="position:absolute;margin-left:278.4pt;margin-top:70.85pt;width:1in;height:2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" fillcolor="white [3201]" stroked="f" strokeweight=".5pt">
                <v:textbox>
                  <w:txbxContent>
                    <w:p w:rsidR="00E0418C" w:rsidRPr="00FD47D1" w:rsidRDefault="00E0418C">
                      <w:pPr>
                        <w:rPr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color w:val="365F91" w:themeColor="accent1" w:themeShade="BF"/>
                          <w:sz w:val="16"/>
                          <w:szCs w:val="16"/>
                        </w:rPr>
                        <w:t>►</w:t>
                      </w:r>
                      <w:r w:rsidRPr="00FD47D1">
                        <w:rPr>
                          <w:color w:val="365F91" w:themeColor="accent1" w:themeShade="BF"/>
                          <w:sz w:val="16"/>
                          <w:szCs w:val="16"/>
                        </w:rPr>
                        <w:t>Truyện nổi bật</w:t>
                      </w:r>
                    </w:p>
                  </w:txbxContent>
                </v:textbox>
              </v:shape>
            </w:pict>
          </mc:Fallback>
        </mc:AlternateContent>
      </w:r>
      <w:r w:rsidR="00E041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B19D4" wp14:editId="148AC817">
                <wp:simplePos x="0" y="0"/>
                <wp:positionH relativeFrom="column">
                  <wp:posOffset>163002</wp:posOffset>
                </wp:positionH>
                <wp:positionV relativeFrom="paragraph">
                  <wp:posOffset>3029999</wp:posOffset>
                </wp:positionV>
                <wp:extent cx="2186940" cy="2168277"/>
                <wp:effectExtent l="0" t="0" r="22860" b="22860"/>
                <wp:wrapNone/>
                <wp:docPr id="4865" name="Rectangle 4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1682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A27C" id="Rectangle 4865" o:spid="_x0000_s1026" style="position:absolute;margin-left:12.85pt;margin-top:238.6pt;width:172.2pt;height:17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" filled="f" strokecolor="#4f81bd [3204]">
                <v:stroke joinstyle="round"/>
              </v:rect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8DDB7D" wp14:editId="242A3256">
                <wp:simplePos x="0" y="0"/>
                <wp:positionH relativeFrom="column">
                  <wp:posOffset>4201261</wp:posOffset>
                </wp:positionH>
                <wp:positionV relativeFrom="paragraph">
                  <wp:posOffset>2073173</wp:posOffset>
                </wp:positionV>
                <wp:extent cx="768096" cy="329184"/>
                <wp:effectExtent l="0" t="0" r="0" b="0"/>
                <wp:wrapNone/>
                <wp:docPr id="4915" name="Text Box 4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954EA8" w:rsidRDefault="00E0418C" w:rsidP="00954EA8">
                            <w:pPr>
                              <w:rPr>
                                <w:sz w:val="22"/>
                              </w:rPr>
                            </w:pPr>
                            <w:r w:rsidRPr="00954EA8"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DDB7D" id="Text Box 4915" o:spid="_x0000_s1037" type="#_x0000_t202" style="position:absolute;margin-left:330.8pt;margin-top:163.25pt;width:60.5pt;height:25.9pt;z-index:-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" fillcolor="white [3201]" stroked="f" strokeweight=".5pt">
                <v:textbox>
                  <w:txbxContent>
                    <w:p w:rsidR="00E0418C" w:rsidRPr="00954EA8" w:rsidRDefault="00E0418C" w:rsidP="00954EA8">
                      <w:pPr>
                        <w:rPr>
                          <w:sz w:val="22"/>
                        </w:rPr>
                      </w:pPr>
                      <w:r w:rsidRPr="00954EA8">
                        <w:rPr>
                          <w:sz w:val="22"/>
                        </w:rP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1D9E4B0" wp14:editId="1F26E671">
                <wp:simplePos x="0" y="0"/>
                <wp:positionH relativeFrom="column">
                  <wp:posOffset>4171950</wp:posOffset>
                </wp:positionH>
                <wp:positionV relativeFrom="paragraph">
                  <wp:posOffset>3441268</wp:posOffset>
                </wp:positionV>
                <wp:extent cx="768096" cy="329184"/>
                <wp:effectExtent l="0" t="0" r="0" b="0"/>
                <wp:wrapNone/>
                <wp:docPr id="4912" name="Text Box 4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954EA8" w:rsidRDefault="00E0418C" w:rsidP="00954EA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9E4B0" id="Text Box 4912" o:spid="_x0000_s1038" type="#_x0000_t202" style="position:absolute;margin-left:328.5pt;margin-top:270.95pt;width:60.5pt;height:25.9pt;z-index:-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" fillcolor="white [3201]" stroked="f" strokeweight=".5pt">
                <v:textbox>
                  <w:txbxContent>
                    <w:p w:rsidR="00E0418C" w:rsidRPr="00954EA8" w:rsidRDefault="00E0418C" w:rsidP="00954EA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26340DD" wp14:editId="24BC3787">
                <wp:simplePos x="0" y="0"/>
                <wp:positionH relativeFrom="column">
                  <wp:posOffset>4201236</wp:posOffset>
                </wp:positionH>
                <wp:positionV relativeFrom="paragraph">
                  <wp:posOffset>4815967</wp:posOffset>
                </wp:positionV>
                <wp:extent cx="768096" cy="329184"/>
                <wp:effectExtent l="0" t="0" r="0" b="0"/>
                <wp:wrapNone/>
                <wp:docPr id="4909" name="Text Box 4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954EA8" w:rsidRDefault="00E0418C" w:rsidP="00954EA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340DD" id="Text Box 4909" o:spid="_x0000_s1039" type="#_x0000_t202" style="position:absolute;margin-left:330.8pt;margin-top:379.2pt;width:60.5pt;height:25.9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" fillcolor="white [3201]" stroked="f" strokeweight=".5pt">
                <v:textbox>
                  <w:txbxContent>
                    <w:p w:rsidR="00E0418C" w:rsidRPr="00954EA8" w:rsidRDefault="00E0418C" w:rsidP="00954EA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3AAF654" wp14:editId="30B8EEE0">
                <wp:simplePos x="0" y="0"/>
                <wp:positionH relativeFrom="column">
                  <wp:posOffset>894435</wp:posOffset>
                </wp:positionH>
                <wp:positionV relativeFrom="paragraph">
                  <wp:posOffset>4772304</wp:posOffset>
                </wp:positionV>
                <wp:extent cx="768096" cy="329184"/>
                <wp:effectExtent l="0" t="0" r="0" b="0"/>
                <wp:wrapNone/>
                <wp:docPr id="4906" name="Text Box 4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954EA8" w:rsidRDefault="00E0418C" w:rsidP="00954EA8">
                            <w:pPr>
                              <w:rPr>
                                <w:sz w:val="22"/>
                              </w:rPr>
                            </w:pPr>
                            <w:r w:rsidRPr="00954EA8"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AF654" id="Text Box 4906" o:spid="_x0000_s1040" type="#_x0000_t202" style="position:absolute;margin-left:70.45pt;margin-top:375.75pt;width:60.5pt;height:25.9pt;z-index:-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" fillcolor="white [3201]" stroked="f" strokeweight=".5pt">
                <v:textbox>
                  <w:txbxContent>
                    <w:p w:rsidR="00E0418C" w:rsidRPr="00954EA8" w:rsidRDefault="00E0418C" w:rsidP="00954EA8">
                      <w:pPr>
                        <w:rPr>
                          <w:sz w:val="22"/>
                        </w:rPr>
                      </w:pPr>
                      <w:r w:rsidRPr="00954EA8">
                        <w:rPr>
                          <w:sz w:val="22"/>
                        </w:rPr>
                        <w:t>Nội dung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1B0D29A" wp14:editId="378C45DF">
                <wp:simplePos x="0" y="0"/>
                <wp:positionH relativeFrom="column">
                  <wp:posOffset>4171620</wp:posOffset>
                </wp:positionH>
                <wp:positionV relativeFrom="paragraph">
                  <wp:posOffset>4223385</wp:posOffset>
                </wp:positionV>
                <wp:extent cx="768096" cy="329184"/>
                <wp:effectExtent l="0" t="0" r="0" b="0"/>
                <wp:wrapNone/>
                <wp:docPr id="4894" name="Text Box 4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8C4B30" w:rsidRDefault="00E0418C" w:rsidP="006230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0D29A" id="Text Box 4894" o:spid="_x0000_s1041" type="#_x0000_t202" style="position:absolute;margin-left:328.45pt;margin-top:332.55pt;width:60.5pt;height:25.9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" fillcolor="white [3201]" stroked="f" strokeweight=".5pt">
                <v:textbox>
                  <w:txbxContent>
                    <w:p w:rsidR="00E0418C" w:rsidRPr="008C4B30" w:rsidRDefault="00E0418C" w:rsidP="0062305C">
                      <w:pPr>
                        <w:rPr>
                          <w:sz w:val="24"/>
                          <w:szCs w:val="24"/>
                        </w:rPr>
                      </w:pPr>
                      <w:r w:rsidRPr="008C4B30">
                        <w:rPr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615361" wp14:editId="7FC88222">
                <wp:simplePos x="0" y="0"/>
                <wp:positionH relativeFrom="column">
                  <wp:posOffset>3610050</wp:posOffset>
                </wp:positionH>
                <wp:positionV relativeFrom="paragraph">
                  <wp:posOffset>3976522</wp:posOffset>
                </wp:positionV>
                <wp:extent cx="1887525" cy="790042"/>
                <wp:effectExtent l="0" t="0" r="36830" b="29210"/>
                <wp:wrapNone/>
                <wp:docPr id="4903" name="Straight Connector 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525" cy="790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3313" id="Straight Connector 490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313.1pt" to="432.8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" strokecolor="#4579b8 [3044]"/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3540A5" wp14:editId="77FDE22A">
                <wp:simplePos x="0" y="0"/>
                <wp:positionH relativeFrom="column">
                  <wp:posOffset>3610050</wp:posOffset>
                </wp:positionH>
                <wp:positionV relativeFrom="paragraph">
                  <wp:posOffset>3969207</wp:posOffset>
                </wp:positionV>
                <wp:extent cx="1879575" cy="790042"/>
                <wp:effectExtent l="0" t="0" r="26035" b="29210"/>
                <wp:wrapNone/>
                <wp:docPr id="4902" name="Straight Connector 4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575" cy="790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0692E" id="Straight Connector 490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312.55pt" to="432.2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" strokecolor="#4579b8 [3044]"/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1DA587F" wp14:editId="1081E811">
                <wp:simplePos x="0" y="0"/>
                <wp:positionH relativeFrom="column">
                  <wp:posOffset>4178630</wp:posOffset>
                </wp:positionH>
                <wp:positionV relativeFrom="paragraph">
                  <wp:posOffset>2855494</wp:posOffset>
                </wp:positionV>
                <wp:extent cx="768096" cy="329184"/>
                <wp:effectExtent l="0" t="0" r="0" b="0"/>
                <wp:wrapNone/>
                <wp:docPr id="4893" name="Text Box 4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8C4B30" w:rsidRDefault="00E0418C" w:rsidP="006230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A587F" id="Text Box 4893" o:spid="_x0000_s1042" type="#_x0000_t202" style="position:absolute;margin-left:329.05pt;margin-top:224.85pt;width:60.5pt;height:25.9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" fillcolor="white [3201]" stroked="f" strokeweight=".5pt">
                <v:textbox>
                  <w:txbxContent>
                    <w:p w:rsidR="00E0418C" w:rsidRPr="008C4B30" w:rsidRDefault="00E0418C" w:rsidP="0062305C">
                      <w:pPr>
                        <w:rPr>
                          <w:sz w:val="24"/>
                          <w:szCs w:val="24"/>
                        </w:rPr>
                      </w:pPr>
                      <w:r w:rsidRPr="008C4B30">
                        <w:rPr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B0852D" wp14:editId="28F2079C">
                <wp:simplePos x="0" y="0"/>
                <wp:positionH relativeFrom="column">
                  <wp:posOffset>3610051</wp:posOffset>
                </wp:positionH>
                <wp:positionV relativeFrom="paragraph">
                  <wp:posOffset>2615895</wp:posOffset>
                </wp:positionV>
                <wp:extent cx="1886280" cy="753440"/>
                <wp:effectExtent l="0" t="0" r="19050" b="27940"/>
                <wp:wrapNone/>
                <wp:docPr id="4898" name="Straight Connector 4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6280" cy="7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BCD3" id="Straight Connector 489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06pt" to="432.8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" strokecolor="#4579b8 [3044]"/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1AB39A" wp14:editId="6369032B">
                <wp:simplePos x="0" y="0"/>
                <wp:positionH relativeFrom="column">
                  <wp:posOffset>3602736</wp:posOffset>
                </wp:positionH>
                <wp:positionV relativeFrom="paragraph">
                  <wp:posOffset>2623210</wp:posOffset>
                </wp:positionV>
                <wp:extent cx="1895145" cy="746151"/>
                <wp:effectExtent l="0" t="0" r="29210" b="34925"/>
                <wp:wrapNone/>
                <wp:docPr id="4897" name="Straight Connector 4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145" cy="746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76B7" id="Straight Connector 48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206.55pt" to="432.9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" strokecolor="#4579b8 [3044]"/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EAB7BDC" wp14:editId="23BB8EB3">
                <wp:simplePos x="0" y="0"/>
                <wp:positionH relativeFrom="column">
                  <wp:posOffset>4185310</wp:posOffset>
                </wp:positionH>
                <wp:positionV relativeFrom="paragraph">
                  <wp:posOffset>1472438</wp:posOffset>
                </wp:positionV>
                <wp:extent cx="768096" cy="329184"/>
                <wp:effectExtent l="0" t="0" r="0" b="0"/>
                <wp:wrapNone/>
                <wp:docPr id="4892" name="Text Box 4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8C4B30" w:rsidRDefault="00E0418C" w:rsidP="006230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B7BDC" id="Text Box 4892" o:spid="_x0000_s1043" type="#_x0000_t202" style="position:absolute;margin-left:329.55pt;margin-top:115.95pt;width:60.5pt;height:25.9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" fillcolor="white [3201]" stroked="f" strokeweight=".5pt">
                <v:textbox>
                  <w:txbxContent>
                    <w:p w:rsidR="00E0418C" w:rsidRPr="008C4B30" w:rsidRDefault="00E0418C" w:rsidP="0062305C">
                      <w:pPr>
                        <w:rPr>
                          <w:sz w:val="24"/>
                          <w:szCs w:val="24"/>
                        </w:rPr>
                      </w:pPr>
                      <w:r w:rsidRPr="008C4B30">
                        <w:rPr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shape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5E3274" wp14:editId="51C28CA4">
                <wp:simplePos x="0" y="0"/>
                <wp:positionH relativeFrom="column">
                  <wp:posOffset>3602736</wp:posOffset>
                </wp:positionH>
                <wp:positionV relativeFrom="paragraph">
                  <wp:posOffset>1247952</wp:posOffset>
                </wp:positionV>
                <wp:extent cx="1885645" cy="760781"/>
                <wp:effectExtent l="0" t="0" r="19685" b="20320"/>
                <wp:wrapNone/>
                <wp:docPr id="4896" name="Straight Connector 4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645" cy="76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50DA" id="Straight Connector 489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98.25pt" to="432.2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" strokecolor="#4579b8 [3044]"/>
            </w:pict>
          </mc:Fallback>
        </mc:AlternateContent>
      </w:r>
      <w:r w:rsidR="00954EA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9A5D33" wp14:editId="4FF63D66">
                <wp:simplePos x="0" y="0"/>
                <wp:positionH relativeFrom="column">
                  <wp:posOffset>3610051</wp:posOffset>
                </wp:positionH>
                <wp:positionV relativeFrom="paragraph">
                  <wp:posOffset>1255268</wp:posOffset>
                </wp:positionV>
                <wp:extent cx="1879575" cy="738581"/>
                <wp:effectExtent l="0" t="0" r="26035" b="23495"/>
                <wp:wrapNone/>
                <wp:docPr id="4895" name="Straight Connector 4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575" cy="738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7201" id="Straight Connector 489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98.85pt" to="432.2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" strokecolor="#4579b8 [3044]"/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9E6406" wp14:editId="3B6FF839">
                <wp:simplePos x="0" y="0"/>
                <wp:positionH relativeFrom="column">
                  <wp:posOffset>3601136</wp:posOffset>
                </wp:positionH>
                <wp:positionV relativeFrom="paragraph">
                  <wp:posOffset>4757979</wp:posOffset>
                </wp:positionV>
                <wp:extent cx="1902815" cy="0"/>
                <wp:effectExtent l="0" t="0" r="21590" b="19050"/>
                <wp:wrapNone/>
                <wp:docPr id="4901" name="Straight Connector 4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7CA2" id="Straight Connector 490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374.65pt" to="433.4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" strokecolor="#4579b8 [3044]"/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26578" wp14:editId="784B805C">
                <wp:simplePos x="0" y="0"/>
                <wp:positionH relativeFrom="column">
                  <wp:posOffset>3601466</wp:posOffset>
                </wp:positionH>
                <wp:positionV relativeFrom="paragraph">
                  <wp:posOffset>3367913</wp:posOffset>
                </wp:positionV>
                <wp:extent cx="1902815" cy="0"/>
                <wp:effectExtent l="0" t="0" r="21590" b="19050"/>
                <wp:wrapNone/>
                <wp:docPr id="4900" name="Straight Connector 4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B30DE" id="Straight Connector 490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265.2pt" to="433.45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" strokecolor="#4579b8 [3044]"/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884C7A" wp14:editId="1EEA8BF6">
                <wp:simplePos x="0" y="0"/>
                <wp:positionH relativeFrom="column">
                  <wp:posOffset>3595420</wp:posOffset>
                </wp:positionH>
                <wp:positionV relativeFrom="paragraph">
                  <wp:posOffset>2008735</wp:posOffset>
                </wp:positionV>
                <wp:extent cx="1902815" cy="0"/>
                <wp:effectExtent l="0" t="0" r="21590" b="19050"/>
                <wp:wrapNone/>
                <wp:docPr id="4899" name="Straight Connector 4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99A4" id="Straight Connector 489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pt,158.15pt" to="432.9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" strokecolor="#4579b8 [3044]"/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81337" wp14:editId="7BD5FD51">
                <wp:simplePos x="0" y="0"/>
                <wp:positionH relativeFrom="column">
                  <wp:posOffset>3602990</wp:posOffset>
                </wp:positionH>
                <wp:positionV relativeFrom="paragraph">
                  <wp:posOffset>2613914</wp:posOffset>
                </wp:positionV>
                <wp:extent cx="1894179" cy="1221638"/>
                <wp:effectExtent l="0" t="0" r="11430" b="17145"/>
                <wp:wrapNone/>
                <wp:docPr id="4890" name="Rectangle 4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79" cy="12216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1D163" id="Rectangle 4890" o:spid="_x0000_s1026" style="position:absolute;margin-left:283.7pt;margin-top:205.8pt;width:149.15pt;height:96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" filled="f" strokecolor="#4f81bd [3204]">
                <v:stroke joinstyle="round"/>
              </v:rect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4128C" wp14:editId="29286418">
                <wp:simplePos x="0" y="0"/>
                <wp:positionH relativeFrom="column">
                  <wp:posOffset>3602380</wp:posOffset>
                </wp:positionH>
                <wp:positionV relativeFrom="paragraph">
                  <wp:posOffset>3975126</wp:posOffset>
                </wp:positionV>
                <wp:extent cx="1894179" cy="1221638"/>
                <wp:effectExtent l="0" t="0" r="11430" b="17145"/>
                <wp:wrapNone/>
                <wp:docPr id="4891" name="Rectangle 4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79" cy="12216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88551" id="Rectangle 4891" o:spid="_x0000_s1026" style="position:absolute;margin-left:283.65pt;margin-top:313pt;width:149.15pt;height:96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" filled="f" strokecolor="#4f81bd [3204]">
                <v:stroke joinstyle="round"/>
              </v:rect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94C164" wp14:editId="1ECBD68C">
                <wp:simplePos x="0" y="0"/>
                <wp:positionH relativeFrom="column">
                  <wp:posOffset>3595420</wp:posOffset>
                </wp:positionH>
                <wp:positionV relativeFrom="paragraph">
                  <wp:posOffset>1247953</wp:posOffset>
                </wp:positionV>
                <wp:extent cx="1894179" cy="1221638"/>
                <wp:effectExtent l="0" t="0" r="11430" b="17145"/>
                <wp:wrapNone/>
                <wp:docPr id="4889" name="Rectangle 4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79" cy="12216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FC4BF" id="Rectangle 4889" o:spid="_x0000_s1026" style="position:absolute;margin-left:283.1pt;margin-top:98.25pt;width:149.15pt;height:96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" filled="f" strokecolor="#4f81bd [3204]">
                <v:stroke joinstyle="round"/>
              </v:rect>
            </w:pict>
          </mc:Fallback>
        </mc:AlternateContent>
      </w:r>
      <w:r w:rsidR="006230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27BB3" wp14:editId="4D803667">
                <wp:simplePos x="0" y="0"/>
                <wp:positionH relativeFrom="column">
                  <wp:posOffset>3595420</wp:posOffset>
                </wp:positionH>
                <wp:positionV relativeFrom="paragraph">
                  <wp:posOffset>1138225</wp:posOffset>
                </wp:positionV>
                <wp:extent cx="1894637" cy="0"/>
                <wp:effectExtent l="0" t="0" r="29845" b="19050"/>
                <wp:wrapNone/>
                <wp:docPr id="4888" name="Straight Connector 4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6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84E7B" id="Straight Connector 488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pt,89.6pt" to="432.3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" strokecolor="#4579b8 [3044]" strokeweight="1pt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AB3E5FC" wp14:editId="728AC2D8">
                <wp:simplePos x="0" y="0"/>
                <wp:positionH relativeFrom="column">
                  <wp:posOffset>2721077</wp:posOffset>
                </wp:positionH>
                <wp:positionV relativeFrom="paragraph">
                  <wp:posOffset>4747311</wp:posOffset>
                </wp:positionV>
                <wp:extent cx="548640" cy="263348"/>
                <wp:effectExtent l="0" t="0" r="3810" b="3810"/>
                <wp:wrapNone/>
                <wp:docPr id="4886" name="Text Box 4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FD47D1" w:rsidRDefault="00E0418C" w:rsidP="00FD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47D1">
                              <w:rPr>
                                <w:sz w:val="14"/>
                                <w:szCs w:val="14"/>
                              </w:rPr>
                              <w:t>Hình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3E5FC" id="Text Box 4886" o:spid="_x0000_s1044" type="#_x0000_t202" style="position:absolute;margin-left:214.25pt;margin-top:373.8pt;width:43.2pt;height:20.7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" fillcolor="white [3201]" stroked="f" strokeweight=".5pt">
                <v:textbox>
                  <w:txbxContent>
                    <w:p w:rsidR="00E0418C" w:rsidRPr="00FD47D1" w:rsidRDefault="00E0418C" w:rsidP="00FD47D1">
                      <w:pPr>
                        <w:rPr>
                          <w:sz w:val="16"/>
                          <w:szCs w:val="16"/>
                        </w:rPr>
                      </w:pPr>
                      <w:r w:rsidRPr="00FD47D1">
                        <w:rPr>
                          <w:sz w:val="14"/>
                          <w:szCs w:val="14"/>
                        </w:rPr>
                        <w:t>Hình</w:t>
                      </w:r>
                      <w:r>
                        <w:rPr>
                          <w:sz w:val="16"/>
                          <w:szCs w:val="16"/>
                        </w:rPr>
                        <w:t xml:space="preserve"> ảnh</w:t>
                      </w:r>
                    </w:p>
                  </w:txbxContent>
                </v:textbox>
              </v:shape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061D18D" wp14:editId="53B0FC71">
                <wp:simplePos x="0" y="0"/>
                <wp:positionH relativeFrom="column">
                  <wp:posOffset>2739364</wp:posOffset>
                </wp:positionH>
                <wp:positionV relativeFrom="paragraph">
                  <wp:posOffset>3244850</wp:posOffset>
                </wp:positionV>
                <wp:extent cx="548640" cy="263348"/>
                <wp:effectExtent l="0" t="0" r="3810" b="3810"/>
                <wp:wrapNone/>
                <wp:docPr id="4884" name="Text Box 4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FD47D1" w:rsidRDefault="00E041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47D1">
                              <w:rPr>
                                <w:sz w:val="14"/>
                                <w:szCs w:val="14"/>
                              </w:rPr>
                              <w:t>Hình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1D18D" id="Text Box 4884" o:spid="_x0000_s1045" type="#_x0000_t202" style="position:absolute;margin-left:215.7pt;margin-top:255.5pt;width:43.2pt;height:20.75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" fillcolor="white [3201]" stroked="f" strokeweight=".5pt">
                <v:textbox>
                  <w:txbxContent>
                    <w:p w:rsidR="00E0418C" w:rsidRPr="00FD47D1" w:rsidRDefault="00E0418C">
                      <w:pPr>
                        <w:rPr>
                          <w:sz w:val="16"/>
                          <w:szCs w:val="16"/>
                        </w:rPr>
                      </w:pPr>
                      <w:r w:rsidRPr="00FD47D1">
                        <w:rPr>
                          <w:sz w:val="14"/>
                          <w:szCs w:val="14"/>
                        </w:rPr>
                        <w:t>Hình</w:t>
                      </w:r>
                      <w:r>
                        <w:rPr>
                          <w:sz w:val="16"/>
                          <w:szCs w:val="16"/>
                        </w:rPr>
                        <w:t xml:space="preserve"> ảnh</w:t>
                      </w:r>
                    </w:p>
                  </w:txbxContent>
                </v:textbox>
              </v:shape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D15C4F" wp14:editId="45CF13B2">
                <wp:simplePos x="0" y="0"/>
                <wp:positionH relativeFrom="column">
                  <wp:posOffset>2498090</wp:posOffset>
                </wp:positionH>
                <wp:positionV relativeFrom="paragraph">
                  <wp:posOffset>3032760</wp:posOffset>
                </wp:positionV>
                <wp:extent cx="971601" cy="665175"/>
                <wp:effectExtent l="0" t="0" r="19050" b="20955"/>
                <wp:wrapNone/>
                <wp:docPr id="4879" name="Straight Connector 4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601" cy="66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5FDB9" id="Straight Connector 487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238.8pt" to="273.2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" strokecolor="#4579b8 [3044]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4337B11" wp14:editId="36050821">
                <wp:simplePos x="0" y="0"/>
                <wp:positionH relativeFrom="margin">
                  <wp:posOffset>2741955</wp:posOffset>
                </wp:positionH>
                <wp:positionV relativeFrom="paragraph">
                  <wp:posOffset>4008628</wp:posOffset>
                </wp:positionV>
                <wp:extent cx="548640" cy="263348"/>
                <wp:effectExtent l="0" t="0" r="3810" b="3810"/>
                <wp:wrapNone/>
                <wp:docPr id="4885" name="Text Box 4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FD47D1" w:rsidRDefault="00E0418C" w:rsidP="00FD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47D1">
                              <w:rPr>
                                <w:sz w:val="14"/>
                                <w:szCs w:val="14"/>
                              </w:rPr>
                              <w:t>Hình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7B11" id="Text Box 4885" o:spid="_x0000_s1046" type="#_x0000_t202" style="position:absolute;margin-left:215.9pt;margin-top:315.65pt;width:43.2pt;height:20.75pt;z-index:-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" fillcolor="white [3201]" stroked="f" strokeweight=".5pt">
                <v:textbox>
                  <w:txbxContent>
                    <w:p w:rsidR="00E0418C" w:rsidRPr="00FD47D1" w:rsidRDefault="00E0418C" w:rsidP="00FD47D1">
                      <w:pPr>
                        <w:rPr>
                          <w:sz w:val="16"/>
                          <w:szCs w:val="16"/>
                        </w:rPr>
                      </w:pPr>
                      <w:r w:rsidRPr="00FD47D1">
                        <w:rPr>
                          <w:sz w:val="14"/>
                          <w:szCs w:val="14"/>
                        </w:rPr>
                        <w:t>Hình</w:t>
                      </w:r>
                      <w:r>
                        <w:rPr>
                          <w:sz w:val="16"/>
                          <w:szCs w:val="16"/>
                        </w:rPr>
                        <w:t xml:space="preserve"> ảnh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5A25E" wp14:editId="2B02DBD2">
                <wp:simplePos x="0" y="0"/>
                <wp:positionH relativeFrom="column">
                  <wp:posOffset>2512771</wp:posOffset>
                </wp:positionH>
                <wp:positionV relativeFrom="paragraph">
                  <wp:posOffset>4532478</wp:posOffset>
                </wp:positionV>
                <wp:extent cx="965556" cy="665480"/>
                <wp:effectExtent l="0" t="0" r="25400" b="20320"/>
                <wp:wrapNone/>
                <wp:docPr id="4883" name="Straight Connector 4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556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79ED" id="Straight Connector 488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356.9pt" to="273.9pt,4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" strokecolor="#4579b8 [3044]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7E1E1" wp14:editId="54613F5E">
                <wp:simplePos x="0" y="0"/>
                <wp:positionH relativeFrom="column">
                  <wp:posOffset>2505455</wp:posOffset>
                </wp:positionH>
                <wp:positionV relativeFrom="paragraph">
                  <wp:posOffset>4532478</wp:posOffset>
                </wp:positionV>
                <wp:extent cx="978205" cy="672998"/>
                <wp:effectExtent l="0" t="0" r="31750" b="32385"/>
                <wp:wrapNone/>
                <wp:docPr id="4882" name="Straight Connector 4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205" cy="67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58E5" id="Straight Connector 488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356.9pt" to="274.3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" strokecolor="#4579b8 [3044]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8CFB1" wp14:editId="7FD48B45">
                <wp:simplePos x="0" y="0"/>
                <wp:positionH relativeFrom="column">
                  <wp:posOffset>2512771</wp:posOffset>
                </wp:positionH>
                <wp:positionV relativeFrom="paragraph">
                  <wp:posOffset>3800958</wp:posOffset>
                </wp:positionV>
                <wp:extent cx="965556" cy="658368"/>
                <wp:effectExtent l="0" t="0" r="25400" b="27940"/>
                <wp:wrapNone/>
                <wp:docPr id="4881" name="Straight Connector 4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556" cy="65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6E12A" id="Straight Connector 488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299.3pt" to="273.9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" strokecolor="#4579b8 [3044]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FCB55" wp14:editId="655839B1">
                <wp:simplePos x="0" y="0"/>
                <wp:positionH relativeFrom="column">
                  <wp:posOffset>2498141</wp:posOffset>
                </wp:positionH>
                <wp:positionV relativeFrom="paragraph">
                  <wp:posOffset>3786327</wp:posOffset>
                </wp:positionV>
                <wp:extent cx="985520" cy="665480"/>
                <wp:effectExtent l="0" t="0" r="24130" b="20320"/>
                <wp:wrapNone/>
                <wp:docPr id="4880" name="Straight Connector 4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8849" id="Straight Connector 488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298.15pt" to="274.3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" strokecolor="#4579b8 [3044]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AA35E3" wp14:editId="10E1FF3D">
                <wp:simplePos x="0" y="0"/>
                <wp:positionH relativeFrom="column">
                  <wp:posOffset>2498141</wp:posOffset>
                </wp:positionH>
                <wp:positionV relativeFrom="paragraph">
                  <wp:posOffset>3040177</wp:posOffset>
                </wp:positionV>
                <wp:extent cx="985520" cy="658165"/>
                <wp:effectExtent l="0" t="0" r="24130" b="27940"/>
                <wp:wrapNone/>
                <wp:docPr id="4877" name="Straight Connector 4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6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AABF" id="Straight Connector 487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239.4pt" to="274.3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" strokecolor="#4579b8 [3044]"/>
            </w:pict>
          </mc:Fallback>
        </mc:AlternateContent>
      </w:r>
      <w:r w:rsidR="00FD47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97C5C" wp14:editId="0BF4ADEA">
                <wp:simplePos x="0" y="0"/>
                <wp:positionH relativeFrom="column">
                  <wp:posOffset>2496058</wp:posOffset>
                </wp:positionH>
                <wp:positionV relativeFrom="paragraph">
                  <wp:posOffset>3788893</wp:posOffset>
                </wp:positionV>
                <wp:extent cx="985927" cy="665708"/>
                <wp:effectExtent l="0" t="0" r="24130" b="20320"/>
                <wp:wrapNone/>
                <wp:docPr id="4876" name="Rectangle 4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27" cy="6657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49069" id="Rectangle 4876" o:spid="_x0000_s1026" style="position:absolute;margin-left:196.55pt;margin-top:298.35pt;width:77.65pt;height:5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" filled="f" strokecolor="#4f81bd [3204]">
                <v:stroke joinstyle="round"/>
              </v:rect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0B157" wp14:editId="2F602D73">
                <wp:simplePos x="0" y="0"/>
                <wp:positionH relativeFrom="column">
                  <wp:posOffset>2502891</wp:posOffset>
                </wp:positionH>
                <wp:positionV relativeFrom="paragraph">
                  <wp:posOffset>4535399</wp:posOffset>
                </wp:positionV>
                <wp:extent cx="985927" cy="665708"/>
                <wp:effectExtent l="0" t="0" r="24130" b="20320"/>
                <wp:wrapNone/>
                <wp:docPr id="4875" name="Rectangle 4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27" cy="6657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AC889" id="Rectangle 4875" o:spid="_x0000_s1026" style="position:absolute;margin-left:197.1pt;margin-top:357.1pt;width:77.65pt;height:5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" filled="f" strokecolor="#4f81bd [3204]">
                <v:stroke joinstyle="round"/>
              </v:rect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C5C43" wp14:editId="302C34C2">
                <wp:simplePos x="0" y="0"/>
                <wp:positionH relativeFrom="column">
                  <wp:posOffset>2492477</wp:posOffset>
                </wp:positionH>
                <wp:positionV relativeFrom="paragraph">
                  <wp:posOffset>3031795</wp:posOffset>
                </wp:positionV>
                <wp:extent cx="985927" cy="665708"/>
                <wp:effectExtent l="0" t="0" r="24130" b="20320"/>
                <wp:wrapNone/>
                <wp:docPr id="4873" name="Rectangle 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27" cy="6657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3716C" id="Rectangle 4873" o:spid="_x0000_s1026" style="position:absolute;margin-left:196.25pt;margin-top:238.7pt;width:77.65pt;height:5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" filled="f" strokecolor="#4f81bd [3204]">
                <v:stroke joinstyle="round"/>
              </v:rect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0B5B8" wp14:editId="6F781301">
                <wp:simplePos x="0" y="0"/>
                <wp:positionH relativeFrom="column">
                  <wp:posOffset>2885618</wp:posOffset>
                </wp:positionH>
                <wp:positionV relativeFrom="paragraph">
                  <wp:posOffset>2857246</wp:posOffset>
                </wp:positionV>
                <wp:extent cx="686003" cy="197510"/>
                <wp:effectExtent l="0" t="0" r="0" b="0"/>
                <wp:wrapNone/>
                <wp:docPr id="4872" name="Text Box 4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03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337318" w:rsidRDefault="00E0418C">
                            <w:pPr>
                              <w:rPr>
                                <w:color w:val="365F91" w:themeColor="accent1" w:themeShade="BF"/>
                                <w:sz w:val="14"/>
                                <w:szCs w:val="14"/>
                              </w:rPr>
                            </w:pPr>
                            <w:r w:rsidRPr="00337318">
                              <w:rPr>
                                <w:color w:val="365F91" w:themeColor="accent1" w:themeShade="BF"/>
                                <w:sz w:val="14"/>
                                <w:szCs w:val="14"/>
                              </w:rPr>
                              <w:t>Xem tất cả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B5B8" id="Text Box 4872" o:spid="_x0000_s1047" type="#_x0000_t202" style="position:absolute;margin-left:227.2pt;margin-top:225pt;width:54pt;height:15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" fillcolor="white [3201]" stroked="f" strokeweight=".5pt">
                <v:textbox>
                  <w:txbxContent>
                    <w:p w:rsidR="00E0418C" w:rsidRPr="00337318" w:rsidRDefault="00E0418C">
                      <w:pPr>
                        <w:rPr>
                          <w:color w:val="365F91" w:themeColor="accent1" w:themeShade="BF"/>
                          <w:sz w:val="14"/>
                          <w:szCs w:val="14"/>
                        </w:rPr>
                      </w:pPr>
                      <w:r w:rsidRPr="00337318">
                        <w:rPr>
                          <w:color w:val="365F91" w:themeColor="accent1" w:themeShade="BF"/>
                          <w:sz w:val="14"/>
                          <w:szCs w:val="14"/>
                        </w:rPr>
                        <w:t>Xem tất cả &gt;</w:t>
                      </w:r>
                    </w:p>
                  </w:txbxContent>
                </v:textbox>
              </v:shape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C7E1249" wp14:editId="3B905D5A">
                <wp:simplePos x="0" y="0"/>
                <wp:positionH relativeFrom="column">
                  <wp:posOffset>906805</wp:posOffset>
                </wp:positionH>
                <wp:positionV relativeFrom="paragraph">
                  <wp:posOffset>3730244</wp:posOffset>
                </wp:positionV>
                <wp:extent cx="768096" cy="329184"/>
                <wp:effectExtent l="0" t="0" r="0" b="0"/>
                <wp:wrapNone/>
                <wp:docPr id="4871" name="Text Box 4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8C4B30" w:rsidRDefault="00E0418C" w:rsidP="003373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6F4535" wp14:editId="7BBED532">
                                  <wp:extent cx="578485" cy="247649"/>
                                  <wp:effectExtent l="0" t="0" r="0" b="635"/>
                                  <wp:docPr id="4904" name="Picture 49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305E249" wp14:editId="73C705EC">
                                  <wp:extent cx="578485" cy="247649"/>
                                  <wp:effectExtent l="0" t="0" r="0" b="635"/>
                                  <wp:docPr id="4905" name="Picture 49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E1249" id="Text Box 4871" o:spid="_x0000_s1048" type="#_x0000_t202" style="position:absolute;margin-left:71.4pt;margin-top:293.7pt;width:60.5pt;height:25.9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" fillcolor="white [3201]" stroked="f" strokeweight=".5pt">
                <v:textbox>
                  <w:txbxContent>
                    <w:p w:rsidR="00E0418C" w:rsidRPr="008C4B30" w:rsidRDefault="00E0418C" w:rsidP="00337318">
                      <w:pPr>
                        <w:rPr>
                          <w:sz w:val="24"/>
                          <w:szCs w:val="24"/>
                        </w:rPr>
                      </w:pPr>
                      <w:r w:rsidRPr="008C4B30">
                        <w:rPr>
                          <w:sz w:val="24"/>
                          <w:szCs w:val="24"/>
                        </w:rPr>
                        <w:t>Hình ảnh</w:t>
                      </w:r>
                      <w:r w:rsidRPr="00954EA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46F4535" wp14:editId="7BBED532">
                            <wp:extent cx="578485" cy="247649"/>
                            <wp:effectExtent l="0" t="0" r="0" b="635"/>
                            <wp:docPr id="4904" name="Picture 49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247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4EA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305E249" wp14:editId="73C705EC">
                            <wp:extent cx="578485" cy="247649"/>
                            <wp:effectExtent l="0" t="0" r="0" b="635"/>
                            <wp:docPr id="4905" name="Picture 49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85" cy="247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A0FA7" wp14:editId="161737DD">
                <wp:simplePos x="0" y="0"/>
                <wp:positionH relativeFrom="column">
                  <wp:posOffset>171907</wp:posOffset>
                </wp:positionH>
                <wp:positionV relativeFrom="paragraph">
                  <wp:posOffset>3040177</wp:posOffset>
                </wp:positionV>
                <wp:extent cx="2179320" cy="1638605"/>
                <wp:effectExtent l="0" t="0" r="30480" b="19050"/>
                <wp:wrapNone/>
                <wp:docPr id="4869" name="Straight Connector 4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163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E95E6" id="Straight Connector 486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239.4pt" to="185.1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" strokecolor="#4579b8 [3044]"/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6C39F" wp14:editId="4B4B764A">
                <wp:simplePos x="0" y="0"/>
                <wp:positionH relativeFrom="column">
                  <wp:posOffset>171906</wp:posOffset>
                </wp:positionH>
                <wp:positionV relativeFrom="paragraph">
                  <wp:posOffset>3040176</wp:posOffset>
                </wp:positionV>
                <wp:extent cx="2179625" cy="1653235"/>
                <wp:effectExtent l="0" t="0" r="30480" b="23495"/>
                <wp:wrapNone/>
                <wp:docPr id="4868" name="Straight Connector 4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25" cy="165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69C0" id="Straight Connector 486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239.4pt" to="185.1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" strokecolor="#4579b8 [3044]"/>
            </w:pict>
          </mc:Fallback>
        </mc:AlternateContent>
      </w:r>
      <w:r w:rsidR="003373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5D252" wp14:editId="5F625AAB">
                <wp:simplePos x="0" y="0"/>
                <wp:positionH relativeFrom="column">
                  <wp:posOffset>164592</wp:posOffset>
                </wp:positionH>
                <wp:positionV relativeFrom="paragraph">
                  <wp:posOffset>4686097</wp:posOffset>
                </wp:positionV>
                <wp:extent cx="2194560" cy="0"/>
                <wp:effectExtent l="0" t="0" r="34290" b="19050"/>
                <wp:wrapNone/>
                <wp:docPr id="4866" name="Straight Connector 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9305D" id="Straight Connector 486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369pt" to="185.7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" strokecolor="#4579b8 [3044]"/>
            </w:pict>
          </mc:Fallback>
        </mc:AlternateContent>
      </w:r>
      <w:r w:rsidR="008C4B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D4BE1" wp14:editId="5994D6F2">
                <wp:simplePos x="0" y="0"/>
                <wp:positionH relativeFrom="column">
                  <wp:posOffset>1437031</wp:posOffset>
                </wp:positionH>
                <wp:positionV relativeFrom="paragraph">
                  <wp:posOffset>1664335</wp:posOffset>
                </wp:positionV>
                <wp:extent cx="768096" cy="32918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418C" w:rsidRPr="008C4B30" w:rsidRDefault="00E041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D4BE1" id="Text Box 57" o:spid="_x0000_s1049" type="#_x0000_t202" style="position:absolute;margin-left:113.15pt;margin-top:131.05pt;width:60.5pt;height:25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" fillcolor="white [3201]" stroked="f" strokeweight=".5pt">
                <v:textbox>
                  <w:txbxContent>
                    <w:p w:rsidR="00E0418C" w:rsidRPr="008C4B30" w:rsidRDefault="00E0418C">
                      <w:pPr>
                        <w:rPr>
                          <w:sz w:val="24"/>
                          <w:szCs w:val="24"/>
                        </w:rPr>
                      </w:pPr>
                      <w:r w:rsidRPr="008C4B30">
                        <w:rPr>
                          <w:sz w:val="24"/>
                          <w:szCs w:val="24"/>
                        </w:rPr>
                        <w:t>Hình ảnh</w:t>
                      </w:r>
                    </w:p>
                  </w:txbxContent>
                </v:textbox>
              </v:shape>
            </w:pict>
          </mc:Fallback>
        </mc:AlternateContent>
      </w:r>
      <w:r w:rsidR="008C4B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6E472" wp14:editId="2976BDC9">
                <wp:simplePos x="0" y="0"/>
                <wp:positionH relativeFrom="column">
                  <wp:posOffset>157276</wp:posOffset>
                </wp:positionH>
                <wp:positionV relativeFrom="paragraph">
                  <wp:posOffset>948030</wp:posOffset>
                </wp:positionV>
                <wp:extent cx="3312465" cy="1762429"/>
                <wp:effectExtent l="0" t="0" r="21590" b="28575"/>
                <wp:wrapNone/>
                <wp:docPr id="4864" name="Straight Connector 4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465" cy="176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B834E" id="Straight Connector 486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74.65pt" to="273.2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" strokecolor="#4579b8 [3044]"/>
            </w:pict>
          </mc:Fallback>
        </mc:AlternateContent>
      </w:r>
      <w:r w:rsidR="008C4B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B8FBA" wp14:editId="12A5A5E5">
                <wp:simplePos x="0" y="0"/>
                <wp:positionH relativeFrom="column">
                  <wp:posOffset>157276</wp:posOffset>
                </wp:positionH>
                <wp:positionV relativeFrom="paragraph">
                  <wp:posOffset>940713</wp:posOffset>
                </wp:positionV>
                <wp:extent cx="3321101" cy="1769745"/>
                <wp:effectExtent l="0" t="0" r="31750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101" cy="176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31710" id="Straight Connector 5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74.05pt" to="273.9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" strokecolor="#4579b8 [3044]"/>
            </w:pict>
          </mc:Fallback>
        </mc:AlternateContent>
      </w:r>
      <w:r w:rsidR="008C4B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9F511" wp14:editId="7F9B73D3">
                <wp:simplePos x="0" y="0"/>
                <wp:positionH relativeFrom="column">
                  <wp:posOffset>149963</wp:posOffset>
                </wp:positionH>
                <wp:positionV relativeFrom="paragraph">
                  <wp:posOffset>940714</wp:posOffset>
                </wp:positionV>
                <wp:extent cx="3320110" cy="1770279"/>
                <wp:effectExtent l="0" t="0" r="13970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110" cy="177027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9BBCD" id="Rectangle 56" o:spid="_x0000_s1026" style="position:absolute;margin-left:11.8pt;margin-top:74.05pt;width:261.45pt;height:139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" filled="f" strokecolor="#4f81bd [3204]">
                <v:stroke joinstyle="round"/>
              </v:rect>
            </w:pict>
          </mc:Fallback>
        </mc:AlternateContent>
      </w:r>
      <w:r w:rsidR="00F64443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9B7602A" wp14:editId="5AF0DE22">
                <wp:simplePos x="0" y="0"/>
                <wp:positionH relativeFrom="margin">
                  <wp:align>center</wp:align>
                </wp:positionH>
                <wp:positionV relativeFrom="paragraph">
                  <wp:posOffset>584835</wp:posOffset>
                </wp:positionV>
                <wp:extent cx="5355772" cy="225446"/>
                <wp:effectExtent l="0" t="0" r="0" b="31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72" cy="22544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237EF" id="Rectangle 55" o:spid="_x0000_s1026" style="position:absolute;margin-left:0;margin-top:46.05pt;width:421.7pt;height:17.75pt;z-index:-25165926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" fillcolor="#8064a2 [3207]" stroked="f" strokeweight="2pt">
                <w10:wrap anchorx="margin"/>
              </v:rect>
            </w:pict>
          </mc:Fallback>
        </mc:AlternateContent>
      </w:r>
      <w:r w:rsidR="00EF08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6A500" wp14:editId="7974EB5B">
                <wp:simplePos x="0" y="0"/>
                <wp:positionH relativeFrom="column">
                  <wp:posOffset>5287443</wp:posOffset>
                </wp:positionH>
                <wp:positionV relativeFrom="paragraph">
                  <wp:posOffset>398948</wp:posOffset>
                </wp:positionV>
                <wp:extent cx="45217" cy="35170"/>
                <wp:effectExtent l="0" t="0" r="31115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7" cy="351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6541F" id="Straight Connector 5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5pt,31.4pt" to="419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" strokecolor="#4579b8 [3044]" strokeweight="1pt"/>
            </w:pict>
          </mc:Fallback>
        </mc:AlternateContent>
      </w:r>
      <w:r w:rsidR="00EF08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F3A7" wp14:editId="69110F3A">
                <wp:simplePos x="0" y="0"/>
                <wp:positionH relativeFrom="column">
                  <wp:posOffset>5217104</wp:posOffset>
                </wp:positionH>
                <wp:positionV relativeFrom="paragraph">
                  <wp:posOffset>338657</wp:posOffset>
                </wp:positionV>
                <wp:extent cx="80387" cy="75363"/>
                <wp:effectExtent l="0" t="0" r="15240" b="2032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7" cy="75363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51CF" id="Flowchart: Connector 50" o:spid="_x0000_s1026" type="#_x0000_t120" style="position:absolute;margin-left:410.8pt;margin-top:26.65pt;width:6.35pt;height: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" filled="f" strokecolor="#4f81bd [3204]" strokeweight="1pt"/>
            </w:pict>
          </mc:Fallback>
        </mc:AlternateContent>
      </w:r>
      <w:r w:rsidR="00C55D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221CD" wp14:editId="7157875E">
                <wp:simplePos x="0" y="0"/>
                <wp:positionH relativeFrom="column">
                  <wp:posOffset>4805115</wp:posOffset>
                </wp:positionH>
                <wp:positionV relativeFrom="paragraph">
                  <wp:posOffset>298206</wp:posOffset>
                </wp:positionV>
                <wp:extent cx="481777" cy="195943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7" cy="19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8C" w:rsidRPr="00C55D1F" w:rsidRDefault="00E0418C" w:rsidP="00C55D1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C55D1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21CD" id="Rectangle 49" o:spid="_x0000_s1050" style="position:absolute;margin-left:378.35pt;margin-top:23.5pt;width:37.95pt;height:1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" filled="f" stroked="f">
                <v:textbox>
                  <w:txbxContent>
                    <w:p w:rsidR="00E0418C" w:rsidRPr="00C55D1F" w:rsidRDefault="00E0418C" w:rsidP="00C55D1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C55D1F">
                        <w:rPr>
                          <w:color w:val="000000" w:themeColor="text1"/>
                          <w:sz w:val="10"/>
                          <w:szCs w:val="10"/>
                        </w:rP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C55D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0F71" wp14:editId="4BEA4A47">
                <wp:simplePos x="0" y="0"/>
                <wp:positionH relativeFrom="column">
                  <wp:posOffset>4262120</wp:posOffset>
                </wp:positionH>
                <wp:positionV relativeFrom="paragraph">
                  <wp:posOffset>266856</wp:posOffset>
                </wp:positionV>
                <wp:extent cx="582295" cy="210820"/>
                <wp:effectExtent l="57150" t="38100" r="65405" b="9398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210820"/>
                        </a:xfrm>
                        <a:prstGeom prst="roundRect">
                          <a:avLst>
                            <a:gd name="adj" fmla="val 1905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8C" w:rsidRPr="00C55D1F" w:rsidRDefault="00E0418C" w:rsidP="00C55D1F">
                            <w:pP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55D1F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GỬI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10F71" id="Rounded Rectangle 48" o:spid="_x0000_s1051" style="position:absolute;margin-left:335.6pt;margin-top:21pt;width:45.85pt;height:1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" fillcolor="#243f60 [1604]" strokecolor="#4579b8 [3044]">
                <v:shadow on="t" color="black" opacity="24903f" origin=",.5" offset="0,.55556mm"/>
                <v:textbox>
                  <w:txbxContent>
                    <w:p w:rsidR="00E0418C" w:rsidRPr="00C55D1F" w:rsidRDefault="00E0418C" w:rsidP="00C55D1F">
                      <w:pP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C55D1F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GỬI BÀI</w:t>
                      </w:r>
                    </w:p>
                  </w:txbxContent>
                </v:textbox>
              </v:roundrect>
            </w:pict>
          </mc:Fallback>
        </mc:AlternateContent>
      </w:r>
      <w:r w:rsidR="00CA0A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052AB" wp14:editId="36E051E6">
                <wp:simplePos x="0" y="0"/>
                <wp:positionH relativeFrom="column">
                  <wp:posOffset>222992</wp:posOffset>
                </wp:positionH>
                <wp:positionV relativeFrom="paragraph">
                  <wp:posOffset>333375</wp:posOffset>
                </wp:positionV>
                <wp:extent cx="120581" cy="0"/>
                <wp:effectExtent l="0" t="0" r="323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721B4" id="Straight Connector 3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6.25pt" to="27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JtgEAAMQ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" strokecolor="#4579b8 [3044]"/>
            </w:pict>
          </mc:Fallback>
        </mc:AlternateContent>
      </w:r>
      <w:r w:rsidR="00CA0A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2AE0F" wp14:editId="1FCC568F">
                <wp:simplePos x="0" y="0"/>
                <wp:positionH relativeFrom="column">
                  <wp:posOffset>223627</wp:posOffset>
                </wp:positionH>
                <wp:positionV relativeFrom="paragraph">
                  <wp:posOffset>360680</wp:posOffset>
                </wp:positionV>
                <wp:extent cx="120581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9F752"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28.4pt" to="27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" strokecolor="#4579b8 [3044]"/>
            </w:pict>
          </mc:Fallback>
        </mc:AlternateContent>
      </w:r>
      <w:r w:rsidR="00CA0A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16F02" wp14:editId="06AC8F60">
                <wp:simplePos x="0" y="0"/>
                <wp:positionH relativeFrom="column">
                  <wp:posOffset>224155</wp:posOffset>
                </wp:positionH>
                <wp:positionV relativeFrom="paragraph">
                  <wp:posOffset>390302</wp:posOffset>
                </wp:positionV>
                <wp:extent cx="120581" cy="0"/>
                <wp:effectExtent l="0" t="0" r="323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A55E" id="Straight Connector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30.75pt" to="27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q1tgEAAMQ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" strokecolor="#4579b8 [3044]"/>
            </w:pict>
          </mc:Fallback>
        </mc:AlternateContent>
      </w:r>
      <w:r w:rsidR="00CA0A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4FBDE" wp14:editId="4B3F2AA5">
                <wp:simplePos x="0" y="0"/>
                <wp:positionH relativeFrom="column">
                  <wp:posOffset>413881</wp:posOffset>
                </wp:positionH>
                <wp:positionV relativeFrom="paragraph">
                  <wp:posOffset>247594</wp:posOffset>
                </wp:positionV>
                <wp:extent cx="1215850" cy="246185"/>
                <wp:effectExtent l="0" t="0" r="2286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0418C" w:rsidRPr="00CA0A30" w:rsidRDefault="00E0418C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FBDE" id="Text Box 27" o:spid="_x0000_s1052" type="#_x0000_t202" style="position:absolute;margin-left:32.6pt;margin-top:19.5pt;width:95.7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" fillcolor="white [3201]" strokecolor="white [3212]" strokeweight=".5pt">
                <v:textbox>
                  <w:txbxContent>
                    <w:p w:rsidR="00E0418C" w:rsidRPr="00CA0A30" w:rsidRDefault="00E0418C">
                      <w:pPr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CA0A30"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>TRUYỆN</w:t>
                      </w:r>
                      <w:r w:rsidRPr="00CA0A30"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  <w:t xml:space="preserve"> NGẮN</w:t>
                      </w:r>
                    </w:p>
                  </w:txbxContent>
                </v:textbox>
              </v:shape>
            </w:pict>
          </mc:Fallback>
        </mc:AlternateContent>
      </w:r>
      <w:r w:rsidR="00CA0A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3E238" wp14:editId="1A1A55DD">
                <wp:simplePos x="0" y="0"/>
                <wp:positionH relativeFrom="column">
                  <wp:posOffset>439971</wp:posOffset>
                </wp:positionH>
                <wp:positionV relativeFrom="paragraph">
                  <wp:posOffset>274020</wp:posOffset>
                </wp:positionV>
                <wp:extent cx="0" cy="170121"/>
                <wp:effectExtent l="0" t="0" r="1905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1D90" id="Straight Connector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21.6pt" to="34.6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" strokecolor="#a5a5a5 [2092]"/>
            </w:pict>
          </mc:Fallback>
        </mc:AlternateContent>
      </w:r>
      <w:r w:rsidR="00D71606">
        <w:br w:type="page"/>
      </w:r>
    </w:p>
    <w:p w:rsidR="00340C1B" w:rsidRDefault="00340C1B" w:rsidP="00262CA8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</w:p>
    <w:p w:rsidR="00D71606" w:rsidRDefault="00D71606" w:rsidP="00262CA8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</w:p>
    <w:p w:rsidR="00B0294A" w:rsidRDefault="00D71606" w:rsidP="00B0294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Phác thảo các trang con </w:t>
      </w:r>
    </w:p>
    <w:p w:rsidR="00DF404A" w:rsidRDefault="00B0294A" w:rsidP="00DF404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000000" w:themeColor="text1"/>
          <w:kern w:val="36"/>
          <w:sz w:val="24"/>
          <w:szCs w:val="24"/>
        </w:rPr>
      </w:pPr>
      <w:r w:rsidRPr="00DF404A">
        <w:rPr>
          <w:rFonts w:ascii="OpenSansBold" w:eastAsia="Times New Roman" w:hAnsi="OpenSansBold" w:cs="Arial"/>
          <w:color w:val="000000" w:themeColor="text1"/>
          <w:kern w:val="36"/>
          <w:sz w:val="24"/>
          <w:szCs w:val="24"/>
        </w:rPr>
        <w:t>Trang truyện blog, truyện cổ tích, tản mạn, quà tặng cuộc sống</w:t>
      </w:r>
      <w:r w:rsidR="00DF404A">
        <w:rPr>
          <w:rFonts w:ascii="OpenSansBold" w:eastAsia="Times New Roman" w:hAnsi="OpenSansBold" w:cs="Arial"/>
          <w:color w:val="000000" w:themeColor="text1"/>
          <w:kern w:val="36"/>
          <w:sz w:val="24"/>
          <w:szCs w:val="24"/>
        </w:rPr>
        <w:t>:</w:t>
      </w:r>
    </w:p>
    <w:p w:rsidR="00DF404A" w:rsidRPr="00DF404A" w:rsidRDefault="00DF404A" w:rsidP="00DF404A">
      <w:pPr>
        <w:pStyle w:val="ListParagraph"/>
        <w:shd w:val="clear" w:color="auto" w:fill="FFFFFF"/>
        <w:spacing w:before="100" w:beforeAutospacing="1" w:after="100" w:afterAutospacing="1" w:line="450" w:lineRule="atLeast"/>
        <w:ind w:firstLine="0"/>
        <w:outlineLvl w:val="0"/>
        <w:rPr>
          <w:rFonts w:ascii="OpenSansBold" w:eastAsia="Times New Roman" w:hAnsi="OpenSansBold" w:cs="Arial"/>
          <w:color w:val="000000" w:themeColor="text1"/>
          <w:kern w:val="36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26" w:tblpY="6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001"/>
        <w:gridCol w:w="1143"/>
        <w:gridCol w:w="824"/>
        <w:gridCol w:w="1461"/>
        <w:gridCol w:w="714"/>
      </w:tblGrid>
      <w:tr w:rsidR="00B0294A" w:rsidRPr="00F64443" w:rsidTr="00265B39">
        <w:trPr>
          <w:trHeight w:val="637"/>
        </w:trPr>
        <w:tc>
          <w:tcPr>
            <w:tcW w:w="851" w:type="dxa"/>
          </w:tcPr>
          <w:p w:rsidR="00B0294A" w:rsidRPr="00F64443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Trang chủ</w:t>
            </w:r>
          </w:p>
        </w:tc>
        <w:tc>
          <w:tcPr>
            <w:tcW w:w="1001" w:type="dxa"/>
          </w:tcPr>
          <w:p w:rsidR="00B0294A" w:rsidRPr="00F64443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Truyện blog</w:t>
            </w:r>
          </w:p>
        </w:tc>
        <w:tc>
          <w:tcPr>
            <w:tcW w:w="1143" w:type="dxa"/>
          </w:tcPr>
          <w:p w:rsidR="00B0294A" w:rsidRPr="00F64443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Truyện cổ tích</w:t>
            </w:r>
          </w:p>
        </w:tc>
        <w:tc>
          <w:tcPr>
            <w:tcW w:w="824" w:type="dxa"/>
          </w:tcPr>
          <w:p w:rsidR="00B0294A" w:rsidRPr="00F64443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Tản mạn</w:t>
            </w:r>
          </w:p>
        </w:tc>
        <w:tc>
          <w:tcPr>
            <w:tcW w:w="1461" w:type="dxa"/>
          </w:tcPr>
          <w:p w:rsidR="00B0294A" w:rsidRPr="00F64443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Quà tặng cuộc sống</w:t>
            </w:r>
          </w:p>
        </w:tc>
        <w:tc>
          <w:tcPr>
            <w:tcW w:w="714" w:type="dxa"/>
          </w:tcPr>
          <w:p w:rsidR="00B0294A" w:rsidRPr="00F64443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Liên hệ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811"/>
        <w:gridCol w:w="2875"/>
      </w:tblGrid>
      <w:tr w:rsidR="00B0294A" w:rsidTr="00265B39">
        <w:trPr>
          <w:trHeight w:val="1130"/>
        </w:trPr>
        <w:tc>
          <w:tcPr>
            <w:tcW w:w="2673" w:type="dxa"/>
            <w:vAlign w:val="center"/>
          </w:tcPr>
          <w:p w:rsidR="00B0294A" w:rsidRPr="00912452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sz w:val="14"/>
                <w:szCs w:val="14"/>
              </w:rPr>
            </w:pPr>
            <w:r w:rsidRPr="00912452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BA91C39" wp14:editId="71AC74F8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-117475</wp:posOffset>
                      </wp:positionV>
                      <wp:extent cx="1382395" cy="269875"/>
                      <wp:effectExtent l="0" t="0" r="27305" b="158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395" cy="269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B0294A" w:rsidRPr="00CA0A30" w:rsidRDefault="00B0294A" w:rsidP="00B0294A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</w:pPr>
                                  <w:r w:rsidRPr="00B80475">
                                    <w:rPr>
                                      <w:color w:val="8064A2" w:themeColor="accent4"/>
                                      <w:sz w:val="26"/>
                                      <w:szCs w:val="26"/>
                                    </w:rPr>
                                    <w:sym w:font="Wingdings" w:char="F097"/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Pr="00CA0A30">
                                    <w:rPr>
                                      <w:b/>
                                      <w:color w:val="1F497D" w:themeColor="text2"/>
                                      <w:sz w:val="18"/>
                                      <w:szCs w:val="18"/>
                                    </w:rPr>
                                    <w:t>TRUYỆN</w:t>
                                  </w:r>
                                  <w:r w:rsidRPr="00CA0A30"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  <w:t xml:space="preserve"> NGẮN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91C39" id="Text Box 7" o:spid="_x0000_s1053" type="#_x0000_t202" style="position:absolute;left:0;text-align:left;margin-left:12.35pt;margin-top:-9.25pt;width:108.85pt;height:2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" fillcolor="white [3201]" strokecolor="white [3212]" strokeweight=".5pt">
                      <v:textbox>
                        <w:txbxContent>
                          <w:p w:rsidR="00B0294A" w:rsidRPr="00CA0A30" w:rsidRDefault="00B0294A" w:rsidP="00B0294A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B80475">
                              <w:rPr>
                                <w:color w:val="8064A2" w:themeColor="accent4"/>
                                <w:sz w:val="26"/>
                                <w:szCs w:val="26"/>
                              </w:rPr>
                              <w:sym w:font="Wingdings" w:char="F097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2452">
              <w:rPr>
                <w:sz w:val="14"/>
                <w:szCs w:val="14"/>
              </w:rPr>
              <w:sym w:font="Wingdings" w:char="F02A"/>
            </w:r>
            <w:r w:rsidRPr="00912452">
              <w:rPr>
                <w:sz w:val="14"/>
                <w:szCs w:val="14"/>
              </w:rPr>
              <w:t xml:space="preserve"> truyennganhavy@gmail.com</w:t>
            </w:r>
          </w:p>
        </w:tc>
        <w:tc>
          <w:tcPr>
            <w:tcW w:w="2811" w:type="dxa"/>
          </w:tcPr>
          <w:p w:rsidR="00B0294A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0104C21" wp14:editId="0C452F2F">
                      <wp:simplePos x="0" y="0"/>
                      <wp:positionH relativeFrom="column">
                        <wp:posOffset>59497</wp:posOffset>
                      </wp:positionH>
                      <wp:positionV relativeFrom="paragraph">
                        <wp:posOffset>351155</wp:posOffset>
                      </wp:positionV>
                      <wp:extent cx="1510748" cy="0"/>
                      <wp:effectExtent l="0" t="0" r="3238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074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99D7E" id="Straight Connector 8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7.65pt" to="123.6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" strokecolor="#7f7f7f [1612]"/>
                  </w:pict>
                </mc:Fallback>
              </mc:AlternateContent>
            </w:r>
            <w:r w:rsidRPr="00B753F0"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  <w:t>THEO DÕI TRUYENNGAN.NET</w:t>
            </w:r>
          </w:p>
          <w:p w:rsidR="00B0294A" w:rsidRPr="00912452" w:rsidRDefault="00B0294A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rFonts w:ascii="Times New Roman" w:hAnsi="Times New Roman" w:cs="Times New Roman"/>
                <w:b/>
                <w:color w:val="7F7F7F" w:themeColor="text1" w:themeTint="80"/>
                <w:sz w:val="26"/>
                <w:szCs w:val="26"/>
              </w:rPr>
            </w:pPr>
            <w:r w:rsidRPr="00357EB1">
              <w:rPr>
                <w:b/>
                <w:sz w:val="21"/>
                <w:szCs w:val="21"/>
              </w:rPr>
              <w:sym w:font="Wingdings" w:char="F02A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912452">
              <w:rPr>
                <w:rFonts w:asciiTheme="minorHAnsi" w:hAnsiTheme="minorHAnsi" w:cs="Times New Roman"/>
                <w:b/>
                <w:color w:val="595959" w:themeColor="text1" w:themeTint="A6"/>
                <w:sz w:val="26"/>
                <w:szCs w:val="26"/>
              </w:rPr>
              <w:t>f</w:t>
            </w:r>
            <w:r>
              <w:rPr>
                <w:rFonts w:asciiTheme="minorHAnsi" w:hAnsiTheme="minorHAnsi" w:cs="Times New Roman"/>
                <w:b/>
                <w:color w:val="595959" w:themeColor="text1" w:themeTint="A6"/>
                <w:sz w:val="26"/>
                <w:szCs w:val="26"/>
              </w:rPr>
              <w:t xml:space="preserve">    </w:t>
            </w:r>
            <w:r w:rsidRPr="00912452">
              <w:rPr>
                <w:rFonts w:ascii=".VnAvant" w:hAnsi=".VnAvant" w:cs="Times New Roman"/>
                <w:b/>
                <w:color w:val="595959" w:themeColor="text1" w:themeTint="A6"/>
                <w:sz w:val="24"/>
                <w:szCs w:val="24"/>
              </w:rPr>
              <w:t>G</w:t>
            </w:r>
            <w:r w:rsidRPr="00912452">
              <w:rPr>
                <w:rFonts w:ascii=".VnAvant" w:hAnsi=".VnAvant" w:cs="Times New Roman"/>
                <w:b/>
                <w:color w:val="595959" w:themeColor="text1" w:themeTint="A6"/>
                <w:sz w:val="18"/>
                <w:szCs w:val="18"/>
              </w:rPr>
              <w:t>+</w:t>
            </w:r>
            <w:r>
              <w:rPr>
                <w:rFonts w:ascii=".VnAvant" w:hAnsi=".VnAvant" w:cs="Times New Roman"/>
                <w:b/>
                <w:color w:val="595959" w:themeColor="text1" w:themeTint="A6"/>
                <w:sz w:val="18"/>
                <w:szCs w:val="18"/>
              </w:rPr>
              <w:t xml:space="preserve">    </w:t>
            </w:r>
          </w:p>
        </w:tc>
        <w:tc>
          <w:tcPr>
            <w:tcW w:w="2875" w:type="dxa"/>
            <w:vAlign w:val="center"/>
          </w:tcPr>
          <w:p w:rsidR="00B0294A" w:rsidRPr="00B80475" w:rsidRDefault="00B0294A" w:rsidP="00265B39">
            <w:pPr>
              <w:pStyle w:val="ListParagraph"/>
              <w:spacing w:before="100" w:beforeAutospacing="1" w:after="100" w:afterAutospacing="1"/>
              <w:ind w:left="0" w:firstLine="0"/>
              <w:outlineLvl w:val="0"/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</w:pP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sym w:font="Wingdings" w:char="F07D"/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 xml:space="preserve"> </w:t>
            </w:r>
            <w:r w:rsidRPr="00B80475"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>Người biết đọc nắm trong tay sức mạnh, để lấp đầy cuộc đời mình một cách thú vị</w:t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sym w:font="Wingdings" w:char="F07E"/>
            </w:r>
          </w:p>
          <w:p w:rsidR="00B0294A" w:rsidRPr="00B80475" w:rsidRDefault="00B0294A" w:rsidP="00265B39">
            <w:pPr>
              <w:pStyle w:val="ListParagraph"/>
              <w:spacing w:before="100" w:beforeAutospacing="1" w:after="100" w:afterAutospacing="1"/>
              <w:ind w:left="0" w:firstLine="0"/>
              <w:outlineLvl w:val="0"/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</w:pPr>
            <w:r w:rsidRPr="00B80475"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>- Aldous Huxley -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E37CC0" w:rsidTr="00444D2C">
        <w:trPr>
          <w:trHeight w:val="1914"/>
        </w:trPr>
        <w:tc>
          <w:tcPr>
            <w:tcW w:w="2796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1" locked="0" layoutInCell="1" allowOverlap="1">
                      <wp:simplePos x="0" y="0"/>
                      <wp:positionH relativeFrom="column">
                        <wp:posOffset>4589</wp:posOffset>
                      </wp:positionH>
                      <wp:positionV relativeFrom="paragraph">
                        <wp:posOffset>739619</wp:posOffset>
                      </wp:positionV>
                      <wp:extent cx="577970" cy="207034"/>
                      <wp:effectExtent l="0" t="0" r="0" b="2540"/>
                      <wp:wrapNone/>
                      <wp:docPr id="5008" name="Text Box 50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08" o:spid="_x0000_s1054" type="#_x0000_t202" style="position:absolute;margin-left:.35pt;margin-top:58.25pt;width:45.5pt;height:16.3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" fillcolor="white [3201]" stroked="f" strokeweight=".5pt">
                      <v:textbox>
                        <w:txbxContent>
                          <w:p w:rsidR="004F1752" w:rsidRPr="00445537" w:rsidRDefault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1" locked="0" layoutInCell="1" allowOverlap="1" wp14:anchorId="69313644" wp14:editId="1FFBB44F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883213</wp:posOffset>
                      </wp:positionV>
                      <wp:extent cx="768096" cy="329184"/>
                      <wp:effectExtent l="0" t="0" r="0" b="0"/>
                      <wp:wrapNone/>
                      <wp:docPr id="4999" name="Text Box 49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13644" id="Text Box 4999" o:spid="_x0000_s1055" type="#_x0000_t202" style="position:absolute;margin-left:36pt;margin-top:69.55pt;width:60.5pt;height:25.9pt;z-index:-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1" locked="0" layoutInCell="1" allowOverlap="1" wp14:anchorId="16A50ADC" wp14:editId="549E4681">
                      <wp:simplePos x="0" y="0"/>
                      <wp:positionH relativeFrom="column">
                        <wp:posOffset>431320</wp:posOffset>
                      </wp:positionH>
                      <wp:positionV relativeFrom="paragraph">
                        <wp:posOffset>306370</wp:posOffset>
                      </wp:positionV>
                      <wp:extent cx="768096" cy="329184"/>
                      <wp:effectExtent l="0" t="0" r="0" b="0"/>
                      <wp:wrapNone/>
                      <wp:docPr id="4972" name="Text Box 49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58A" w:rsidRPr="008C4B30" w:rsidRDefault="0071558A" w:rsidP="0071558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4A82305" wp14:editId="7154790A">
                                        <wp:extent cx="578485" cy="247649"/>
                                        <wp:effectExtent l="0" t="0" r="0" b="635"/>
                                        <wp:docPr id="4973" name="Picture 49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B46925" wp14:editId="34329BAA">
                                        <wp:extent cx="578485" cy="247649"/>
                                        <wp:effectExtent l="0" t="0" r="0" b="635"/>
                                        <wp:docPr id="4974" name="Picture 49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50ADC" id="Text Box 4972" o:spid="_x0000_s1056" type="#_x0000_t202" style="position:absolute;margin-left:33.95pt;margin-top:24.1pt;width:60.5pt;height:25.9pt;z-index:-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" fillcolor="white [3201]" stroked="f" strokeweight=".5pt">
                      <v:textbox>
                        <w:txbxContent>
                          <w:p w:rsidR="0071558A" w:rsidRPr="008C4B30" w:rsidRDefault="0071558A" w:rsidP="007155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2305" wp14:editId="7154790A">
                                  <wp:extent cx="578485" cy="247649"/>
                                  <wp:effectExtent l="0" t="0" r="0" b="635"/>
                                  <wp:docPr id="4973" name="Picture 49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B46925" wp14:editId="34329BAA">
                                  <wp:extent cx="578485" cy="247649"/>
                                  <wp:effectExtent l="0" t="0" r="0" b="635"/>
                                  <wp:docPr id="4974" name="Picture 49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-54718</wp:posOffset>
                      </wp:positionH>
                      <wp:positionV relativeFrom="paragraph">
                        <wp:posOffset>1214611</wp:posOffset>
                      </wp:positionV>
                      <wp:extent cx="1656272" cy="854015"/>
                      <wp:effectExtent l="0" t="0" r="20320" b="22860"/>
                      <wp:wrapNone/>
                      <wp:docPr id="4959" name="Straight Connector 4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272" cy="854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5DCFB" id="Straight Connector 495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95.65pt" to="126.1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-63345</wp:posOffset>
                      </wp:positionH>
                      <wp:positionV relativeFrom="paragraph">
                        <wp:posOffset>15540</wp:posOffset>
                      </wp:positionV>
                      <wp:extent cx="1685925" cy="879894"/>
                      <wp:effectExtent l="0" t="0" r="28575" b="34925"/>
                      <wp:wrapNone/>
                      <wp:docPr id="4954" name="Straight Connector 4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8798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446C95" id="Straight Connector 4954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.2pt" to="127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-54718</wp:posOffset>
                      </wp:positionH>
                      <wp:positionV relativeFrom="paragraph">
                        <wp:posOffset>24166</wp:posOffset>
                      </wp:positionV>
                      <wp:extent cx="1668672" cy="862641"/>
                      <wp:effectExtent l="0" t="0" r="27305" b="33020"/>
                      <wp:wrapNone/>
                      <wp:docPr id="4953" name="Straight Connector 4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672" cy="8626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2A1F06" id="Straight Connector 495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9pt" to="127.1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-56516</wp:posOffset>
                      </wp:positionH>
                      <wp:positionV relativeFrom="paragraph">
                        <wp:posOffset>894715</wp:posOffset>
                      </wp:positionV>
                      <wp:extent cx="1685925" cy="0"/>
                      <wp:effectExtent l="0" t="0" r="28575" b="19050"/>
                      <wp:wrapNone/>
                      <wp:docPr id="4944" name="Straight Connector 4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BB9EE" id="Straight Connector 494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70.45pt" to="128.3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2796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1" locked="0" layoutInCell="1" allowOverlap="1" wp14:anchorId="660D3A1E" wp14:editId="247B8F61">
                      <wp:simplePos x="0" y="0"/>
                      <wp:positionH relativeFrom="column">
                        <wp:posOffset>34506</wp:posOffset>
                      </wp:positionH>
                      <wp:positionV relativeFrom="paragraph">
                        <wp:posOffset>746317</wp:posOffset>
                      </wp:positionV>
                      <wp:extent cx="577970" cy="207034"/>
                      <wp:effectExtent l="0" t="0" r="0" b="2540"/>
                      <wp:wrapNone/>
                      <wp:docPr id="5009" name="Text Box 50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D3A1E" id="Text Box 5009" o:spid="_x0000_s1057" type="#_x0000_t202" style="position:absolute;margin-left:2.7pt;margin-top:58.75pt;width:45.5pt;height:16.3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1" locked="0" layoutInCell="1" allowOverlap="1" wp14:anchorId="69313644" wp14:editId="1FFBB44F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867087</wp:posOffset>
                      </wp:positionV>
                      <wp:extent cx="768096" cy="329184"/>
                      <wp:effectExtent l="0" t="0" r="0" b="0"/>
                      <wp:wrapNone/>
                      <wp:docPr id="5000" name="Text Box 50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13644" id="Text Box 5000" o:spid="_x0000_s1058" type="#_x0000_t202" style="position:absolute;margin-left:36pt;margin-top:68.25pt;width:60.5pt;height:25.9pt;z-index:-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1" locked="0" layoutInCell="1" allowOverlap="1" wp14:anchorId="16A50ADC" wp14:editId="549E468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306370</wp:posOffset>
                      </wp:positionV>
                      <wp:extent cx="768096" cy="329184"/>
                      <wp:effectExtent l="0" t="0" r="0" b="0"/>
                      <wp:wrapNone/>
                      <wp:docPr id="4975" name="Text Box 49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58A" w:rsidRPr="008C4B30" w:rsidRDefault="0071558A" w:rsidP="0071558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4A82305" wp14:editId="7154790A">
                                        <wp:extent cx="578485" cy="247649"/>
                                        <wp:effectExtent l="0" t="0" r="0" b="635"/>
                                        <wp:docPr id="4976" name="Picture 49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B46925" wp14:editId="34329BAA">
                                        <wp:extent cx="578485" cy="247649"/>
                                        <wp:effectExtent l="0" t="0" r="0" b="635"/>
                                        <wp:docPr id="4977" name="Picture 49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50ADC" id="Text Box 4975" o:spid="_x0000_s1059" type="#_x0000_t202" style="position:absolute;margin-left:36pt;margin-top:24.1pt;width:60.5pt;height:25.9pt;z-index:-25144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" fillcolor="white [3201]" stroked="f" strokeweight=".5pt">
                      <v:textbox>
                        <w:txbxContent>
                          <w:p w:rsidR="0071558A" w:rsidRPr="008C4B30" w:rsidRDefault="0071558A" w:rsidP="007155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2305" wp14:editId="7154790A">
                                  <wp:extent cx="578485" cy="247649"/>
                                  <wp:effectExtent l="0" t="0" r="0" b="635"/>
                                  <wp:docPr id="4976" name="Picture 49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B46925" wp14:editId="34329BAA">
                                  <wp:extent cx="578485" cy="247649"/>
                                  <wp:effectExtent l="0" t="0" r="0" b="635"/>
                                  <wp:docPr id="4977" name="Picture 49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-27893</wp:posOffset>
                      </wp:positionH>
                      <wp:positionV relativeFrom="paragraph">
                        <wp:posOffset>6913</wp:posOffset>
                      </wp:positionV>
                      <wp:extent cx="1677299" cy="879475"/>
                      <wp:effectExtent l="0" t="0" r="37465" b="34925"/>
                      <wp:wrapNone/>
                      <wp:docPr id="4956" name="Straight Connector 4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299" cy="879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B76471" id="Straight Connector 4956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.55pt" to="129.8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-19266</wp:posOffset>
                      </wp:positionH>
                      <wp:positionV relativeFrom="paragraph">
                        <wp:posOffset>6913</wp:posOffset>
                      </wp:positionV>
                      <wp:extent cx="1677299" cy="879894"/>
                      <wp:effectExtent l="0" t="0" r="18415" b="34925"/>
                      <wp:wrapNone/>
                      <wp:docPr id="4955" name="Straight Connector 4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7299" cy="8798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450FD" id="Straight Connector 4955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55pt" to="130.5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4F3417C" wp14:editId="4324048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890270</wp:posOffset>
                      </wp:positionV>
                      <wp:extent cx="1685925" cy="0"/>
                      <wp:effectExtent l="0" t="0" r="28575" b="19050"/>
                      <wp:wrapNone/>
                      <wp:docPr id="4945" name="Straight Connector 4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EA437" id="Straight Connector 494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70.1pt" to="130.0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" strokecolor="#4579b8 [3044]"/>
                  </w:pict>
                </mc:Fallback>
              </mc:AlternateContent>
            </w:r>
            <w:r w:rsidR="00CC24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FF4BB64" wp14:editId="0AC59CDC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-1905</wp:posOffset>
                      </wp:positionV>
                      <wp:extent cx="1685925" cy="1095375"/>
                      <wp:effectExtent l="0" t="0" r="28575" b="28575"/>
                      <wp:wrapNone/>
                      <wp:docPr id="4936" name="Rectangle 4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5857E2" id="Rectangle 4936" o:spid="_x0000_s1026" style="position:absolute;margin-left:-2.15pt;margin-top:-.15pt;width:132.75pt;height:86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" filled="f" strokecolor="#4f81bd [3204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797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1" locked="0" layoutInCell="1" allowOverlap="1" wp14:anchorId="660D3A1E" wp14:editId="247B8F61">
                      <wp:simplePos x="0" y="0"/>
                      <wp:positionH relativeFrom="column">
                        <wp:posOffset>122675</wp:posOffset>
                      </wp:positionH>
                      <wp:positionV relativeFrom="paragraph">
                        <wp:posOffset>737666</wp:posOffset>
                      </wp:positionV>
                      <wp:extent cx="577970" cy="207034"/>
                      <wp:effectExtent l="0" t="0" r="0" b="2540"/>
                      <wp:wrapNone/>
                      <wp:docPr id="5010" name="Text Box 50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D3A1E" id="Text Box 5010" o:spid="_x0000_s1060" type="#_x0000_t202" style="position:absolute;margin-left:9.65pt;margin-top:58.1pt;width:45.5pt;height:16.3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1" locked="0" layoutInCell="1" allowOverlap="1" wp14:anchorId="69313644" wp14:editId="1FFBB44F">
                      <wp:simplePos x="0" y="0"/>
                      <wp:positionH relativeFrom="column">
                        <wp:posOffset>519490</wp:posOffset>
                      </wp:positionH>
                      <wp:positionV relativeFrom="paragraph">
                        <wp:posOffset>883213</wp:posOffset>
                      </wp:positionV>
                      <wp:extent cx="768096" cy="329184"/>
                      <wp:effectExtent l="0" t="0" r="0" b="0"/>
                      <wp:wrapNone/>
                      <wp:docPr id="5001" name="Text Box 50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13644" id="Text Box 5001" o:spid="_x0000_s1061" type="#_x0000_t202" style="position:absolute;margin-left:40.9pt;margin-top:69.55pt;width:60.5pt;height:25.9pt;z-index:-25142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1" locked="0" layoutInCell="1" allowOverlap="1" wp14:anchorId="16A50ADC" wp14:editId="549E4681">
                      <wp:simplePos x="0" y="0"/>
                      <wp:positionH relativeFrom="column">
                        <wp:posOffset>493610</wp:posOffset>
                      </wp:positionH>
                      <wp:positionV relativeFrom="paragraph">
                        <wp:posOffset>307496</wp:posOffset>
                      </wp:positionV>
                      <wp:extent cx="768096" cy="329184"/>
                      <wp:effectExtent l="0" t="0" r="0" b="0"/>
                      <wp:wrapNone/>
                      <wp:docPr id="4978" name="Text Box 49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558A" w:rsidRPr="008C4B30" w:rsidRDefault="0071558A" w:rsidP="0071558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4A82305" wp14:editId="7154790A">
                                        <wp:extent cx="578485" cy="247649"/>
                                        <wp:effectExtent l="0" t="0" r="0" b="635"/>
                                        <wp:docPr id="4979" name="Picture 49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B46925" wp14:editId="34329BAA">
                                        <wp:extent cx="578485" cy="247649"/>
                                        <wp:effectExtent l="0" t="0" r="0" b="635"/>
                                        <wp:docPr id="4980" name="Picture 49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50ADC" id="Text Box 4978" o:spid="_x0000_s1062" type="#_x0000_t202" style="position:absolute;margin-left:38.85pt;margin-top:24.2pt;width:60.5pt;height:25.9pt;z-index:-25144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" fillcolor="white [3201]" stroked="f" strokeweight=".5pt">
                      <v:textbox>
                        <w:txbxContent>
                          <w:p w:rsidR="0071558A" w:rsidRPr="008C4B30" w:rsidRDefault="0071558A" w:rsidP="007155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2305" wp14:editId="7154790A">
                                  <wp:extent cx="578485" cy="247649"/>
                                  <wp:effectExtent l="0" t="0" r="0" b="635"/>
                                  <wp:docPr id="4979" name="Picture 49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B46925" wp14:editId="34329BAA">
                                  <wp:extent cx="578485" cy="247649"/>
                                  <wp:effectExtent l="0" t="0" r="0" b="635"/>
                                  <wp:docPr id="4980" name="Picture 49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34074</wp:posOffset>
                      </wp:positionH>
                      <wp:positionV relativeFrom="paragraph">
                        <wp:posOffset>1214611</wp:posOffset>
                      </wp:positionV>
                      <wp:extent cx="1676400" cy="853440"/>
                      <wp:effectExtent l="0" t="0" r="19050" b="22860"/>
                      <wp:wrapNone/>
                      <wp:docPr id="4964" name="Straight Connector 4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853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56A33C" id="Straight Connector 496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95.65pt" to="134.7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" strokecolor="#4579b8 [3044]"/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16821</wp:posOffset>
                      </wp:positionH>
                      <wp:positionV relativeFrom="paragraph">
                        <wp:posOffset>6913</wp:posOffset>
                      </wp:positionV>
                      <wp:extent cx="1694551" cy="879475"/>
                      <wp:effectExtent l="0" t="0" r="20320" b="34925"/>
                      <wp:wrapNone/>
                      <wp:docPr id="4958" name="Straight Connector 4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551" cy="879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67FE2" id="Straight Connector 4958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.55pt" to="134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" strokecolor="#4579b8 [3044]"/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25447</wp:posOffset>
                      </wp:positionH>
                      <wp:positionV relativeFrom="paragraph">
                        <wp:posOffset>15540</wp:posOffset>
                      </wp:positionV>
                      <wp:extent cx="1666875" cy="871267"/>
                      <wp:effectExtent l="0" t="0" r="28575" b="24130"/>
                      <wp:wrapNone/>
                      <wp:docPr id="4957" name="Straight Connector 4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6875" cy="8712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58694" id="Straight Connector 4957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.2pt" to="133.2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E312F96" wp14:editId="3FFB871A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890270</wp:posOffset>
                      </wp:positionV>
                      <wp:extent cx="1685925" cy="0"/>
                      <wp:effectExtent l="0" t="0" r="28575" b="19050"/>
                      <wp:wrapNone/>
                      <wp:docPr id="4946" name="Straight Connector 4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1E75A" id="Straight Connector 494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70.1pt" to="134.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" strokecolor="#4579b8 [3044]"/>
                  </w:pict>
                </mc:Fallback>
              </mc:AlternateContent>
            </w:r>
            <w:r w:rsidR="00CC24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F7AC2CB" wp14:editId="138FB12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-1905</wp:posOffset>
                      </wp:positionV>
                      <wp:extent cx="1685925" cy="1095375"/>
                      <wp:effectExtent l="0" t="0" r="28575" b="28575"/>
                      <wp:wrapNone/>
                      <wp:docPr id="4937" name="Rectangle 4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841C92" id="Rectangle 4937" o:spid="_x0000_s1026" style="position:absolute;margin-left:1.4pt;margin-top:-.15pt;width:132.75pt;height:8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" filled="f" strokecolor="#4f81bd [3204]">
                      <v:stroke joinstyle="round"/>
                    </v:rect>
                  </w:pict>
                </mc:Fallback>
              </mc:AlternateContent>
            </w:r>
          </w:p>
        </w:tc>
      </w:tr>
      <w:tr w:rsidR="00E37CC0" w:rsidTr="00444D2C">
        <w:trPr>
          <w:trHeight w:val="1914"/>
        </w:trPr>
        <w:tc>
          <w:tcPr>
            <w:tcW w:w="2796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 wp14:anchorId="660D3A1E" wp14:editId="247B8F61">
                      <wp:simplePos x="0" y="0"/>
                      <wp:positionH relativeFrom="column">
                        <wp:posOffset>25879</wp:posOffset>
                      </wp:positionH>
                      <wp:positionV relativeFrom="paragraph">
                        <wp:posOffset>712446</wp:posOffset>
                      </wp:positionV>
                      <wp:extent cx="577970" cy="207034"/>
                      <wp:effectExtent l="0" t="0" r="0" b="2540"/>
                      <wp:wrapNone/>
                      <wp:docPr id="5011" name="Text Box 5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D3A1E" id="Text Box 5011" o:spid="_x0000_s1063" type="#_x0000_t202" style="position:absolute;margin-left:2.05pt;margin-top:56.1pt;width:45.5pt;height:16.3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1" locked="0" layoutInCell="1" allowOverlap="1" wp14:anchorId="69313644" wp14:editId="1FFBB44F">
                      <wp:simplePos x="0" y="0"/>
                      <wp:positionH relativeFrom="column">
                        <wp:posOffset>396815</wp:posOffset>
                      </wp:positionH>
                      <wp:positionV relativeFrom="paragraph">
                        <wp:posOffset>867722</wp:posOffset>
                      </wp:positionV>
                      <wp:extent cx="768096" cy="329184"/>
                      <wp:effectExtent l="0" t="0" r="0" b="0"/>
                      <wp:wrapNone/>
                      <wp:docPr id="5002" name="Text Box 50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13644" id="Text Box 5002" o:spid="_x0000_s1064" type="#_x0000_t202" style="position:absolute;margin-left:31.25pt;margin-top:68.3pt;width:60.5pt;height:25.9pt;z-index:-25142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1" locked="0" layoutInCell="1" allowOverlap="1" wp14:anchorId="16A50ADC" wp14:editId="549E4681">
                      <wp:simplePos x="0" y="0"/>
                      <wp:positionH relativeFrom="column">
                        <wp:posOffset>414068</wp:posOffset>
                      </wp:positionH>
                      <wp:positionV relativeFrom="paragraph">
                        <wp:posOffset>289752</wp:posOffset>
                      </wp:positionV>
                      <wp:extent cx="768096" cy="329184"/>
                      <wp:effectExtent l="0" t="0" r="0" b="0"/>
                      <wp:wrapNone/>
                      <wp:docPr id="4981" name="Text Box 49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8C4B30" w:rsidRDefault="004F1752" w:rsidP="004F1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4A82305" wp14:editId="7154790A">
                                        <wp:extent cx="578485" cy="247649"/>
                                        <wp:effectExtent l="0" t="0" r="0" b="635"/>
                                        <wp:docPr id="4982" name="Picture 49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B46925" wp14:editId="34329BAA">
                                        <wp:extent cx="578485" cy="247649"/>
                                        <wp:effectExtent l="0" t="0" r="0" b="635"/>
                                        <wp:docPr id="4983" name="Picture 49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50ADC" id="Text Box 4981" o:spid="_x0000_s1065" type="#_x0000_t202" style="position:absolute;margin-left:32.6pt;margin-top:22.8pt;width:60.5pt;height:25.9pt;z-index:-25144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" fillcolor="white [3201]" stroked="f" strokeweight=".5pt">
                      <v:textbox>
                        <w:txbxContent>
                          <w:p w:rsidR="004F1752" w:rsidRPr="008C4B30" w:rsidRDefault="004F1752" w:rsidP="004F1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2305" wp14:editId="7154790A">
                                  <wp:extent cx="578485" cy="247649"/>
                                  <wp:effectExtent l="0" t="0" r="0" b="635"/>
                                  <wp:docPr id="4982" name="Picture 49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B46925" wp14:editId="34329BAA">
                                  <wp:extent cx="578485" cy="247649"/>
                                  <wp:effectExtent l="0" t="0" r="0" b="635"/>
                                  <wp:docPr id="4983" name="Picture 4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-63345</wp:posOffset>
                      </wp:positionH>
                      <wp:positionV relativeFrom="paragraph">
                        <wp:posOffset>7848</wp:posOffset>
                      </wp:positionV>
                      <wp:extent cx="1676771" cy="844813"/>
                      <wp:effectExtent l="0" t="0" r="19050" b="31750"/>
                      <wp:wrapNone/>
                      <wp:docPr id="4960" name="Straight Connector 49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771" cy="844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CB41C" id="Straight Connector 4960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.6pt" to="127.0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A8AE821" wp14:editId="0DF7E2C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865505</wp:posOffset>
                      </wp:positionV>
                      <wp:extent cx="1685925" cy="0"/>
                      <wp:effectExtent l="0" t="0" r="28575" b="19050"/>
                      <wp:wrapNone/>
                      <wp:docPr id="4947" name="Straight Connector 4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A834D" id="Straight Connector 494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8.15pt" to="126.7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" strokecolor="#4579b8 [3044]"/>
                  </w:pict>
                </mc:Fallback>
              </mc:AlternateContent>
            </w:r>
            <w:r w:rsidR="00CC24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9C2B265" wp14:editId="3D42B3F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-4445</wp:posOffset>
                      </wp:positionV>
                      <wp:extent cx="1685925" cy="1095375"/>
                      <wp:effectExtent l="0" t="0" r="28575" b="28575"/>
                      <wp:wrapNone/>
                      <wp:docPr id="4940" name="Rectangle 4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462E71" id="Rectangle 4940" o:spid="_x0000_s1026" style="position:absolute;margin-left:-5.75pt;margin-top:-.35pt;width:132.75pt;height:8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" filled="f" strokecolor="#4f81bd [3204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796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1" locked="0" layoutInCell="1" allowOverlap="1" wp14:anchorId="660D3A1E" wp14:editId="247B8F61">
                      <wp:simplePos x="0" y="0"/>
                      <wp:positionH relativeFrom="column">
                        <wp:posOffset>25879</wp:posOffset>
                      </wp:positionH>
                      <wp:positionV relativeFrom="paragraph">
                        <wp:posOffset>721072</wp:posOffset>
                      </wp:positionV>
                      <wp:extent cx="577970" cy="207034"/>
                      <wp:effectExtent l="0" t="0" r="0" b="2540"/>
                      <wp:wrapNone/>
                      <wp:docPr id="5012" name="Text Box 5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D3A1E" id="Text Box 5012" o:spid="_x0000_s1066" type="#_x0000_t202" style="position:absolute;margin-left:2.05pt;margin-top:56.8pt;width:45.5pt;height:16.3pt;z-index:-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1" locked="0" layoutInCell="1" allowOverlap="1" wp14:anchorId="69313644" wp14:editId="1FFBB44F">
                      <wp:simplePos x="0" y="0"/>
                      <wp:positionH relativeFrom="column">
                        <wp:posOffset>465827</wp:posOffset>
                      </wp:positionH>
                      <wp:positionV relativeFrom="paragraph">
                        <wp:posOffset>859095</wp:posOffset>
                      </wp:positionV>
                      <wp:extent cx="768096" cy="329184"/>
                      <wp:effectExtent l="0" t="0" r="0" b="0"/>
                      <wp:wrapNone/>
                      <wp:docPr id="5003" name="Text Box 50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13644" id="Text Box 5003" o:spid="_x0000_s1067" type="#_x0000_t202" style="position:absolute;margin-left:36.7pt;margin-top:67.65pt;width:60.5pt;height:25.9pt;z-index:-25142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1" locked="0" layoutInCell="1" allowOverlap="1" wp14:anchorId="16A50ADC" wp14:editId="549E4681">
                      <wp:simplePos x="0" y="0"/>
                      <wp:positionH relativeFrom="column">
                        <wp:posOffset>439947</wp:posOffset>
                      </wp:positionH>
                      <wp:positionV relativeFrom="paragraph">
                        <wp:posOffset>289751</wp:posOffset>
                      </wp:positionV>
                      <wp:extent cx="768096" cy="329184"/>
                      <wp:effectExtent l="0" t="0" r="0" b="0"/>
                      <wp:wrapNone/>
                      <wp:docPr id="4984" name="Text Box 4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8C4B30" w:rsidRDefault="004F1752" w:rsidP="004F1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4A82305" wp14:editId="7154790A">
                                        <wp:extent cx="578485" cy="247649"/>
                                        <wp:effectExtent l="0" t="0" r="0" b="635"/>
                                        <wp:docPr id="4985" name="Picture 49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B46925" wp14:editId="34329BAA">
                                        <wp:extent cx="578485" cy="247649"/>
                                        <wp:effectExtent l="0" t="0" r="0" b="635"/>
                                        <wp:docPr id="4986" name="Picture 49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50ADC" id="Text Box 4984" o:spid="_x0000_s1068" type="#_x0000_t202" style="position:absolute;margin-left:34.65pt;margin-top:22.8pt;width:60.5pt;height:25.9pt;z-index:-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" fillcolor="white [3201]" stroked="f" strokeweight=".5pt">
                      <v:textbox>
                        <w:txbxContent>
                          <w:p w:rsidR="004F1752" w:rsidRPr="008C4B30" w:rsidRDefault="004F1752" w:rsidP="004F1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2305" wp14:editId="7154790A">
                                  <wp:extent cx="578485" cy="247649"/>
                                  <wp:effectExtent l="0" t="0" r="0" b="635"/>
                                  <wp:docPr id="4985" name="Picture 49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B46925" wp14:editId="34329BAA">
                                  <wp:extent cx="578485" cy="247649"/>
                                  <wp:effectExtent l="0" t="0" r="0" b="635"/>
                                  <wp:docPr id="4986" name="Picture 4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4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3CA8119" wp14:editId="5AC76B0E">
                      <wp:simplePos x="0" y="0"/>
                      <wp:positionH relativeFrom="column">
                        <wp:posOffset>-10639</wp:posOffset>
                      </wp:positionH>
                      <wp:positionV relativeFrom="paragraph">
                        <wp:posOffset>1215546</wp:posOffset>
                      </wp:positionV>
                      <wp:extent cx="1677298" cy="870693"/>
                      <wp:effectExtent l="0" t="0" r="37465" b="24765"/>
                      <wp:wrapNone/>
                      <wp:docPr id="4968" name="Straight Connector 49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298" cy="870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896B8" id="Straight Connector 4968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5.7pt" to="131.2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" strokecolor="#4579b8 [3044]"/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ACD404E" wp14:editId="7F28B498">
                      <wp:simplePos x="0" y="0"/>
                      <wp:positionH relativeFrom="column">
                        <wp:posOffset>-19267</wp:posOffset>
                      </wp:positionH>
                      <wp:positionV relativeFrom="paragraph">
                        <wp:posOffset>16474</wp:posOffset>
                      </wp:positionV>
                      <wp:extent cx="1685925" cy="836187"/>
                      <wp:effectExtent l="0" t="0" r="28575" b="21590"/>
                      <wp:wrapNone/>
                      <wp:docPr id="4962" name="Straight Connector 49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8361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C6E1EE" id="Straight Connector 496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3pt" to="131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" strokecolor="#4579b8 [3044]"/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7A51744" wp14:editId="737A62D8">
                      <wp:simplePos x="0" y="0"/>
                      <wp:positionH relativeFrom="column">
                        <wp:posOffset>-19267</wp:posOffset>
                      </wp:positionH>
                      <wp:positionV relativeFrom="paragraph">
                        <wp:posOffset>16474</wp:posOffset>
                      </wp:positionV>
                      <wp:extent cx="1668409" cy="836187"/>
                      <wp:effectExtent l="0" t="0" r="27305" b="21590"/>
                      <wp:wrapNone/>
                      <wp:docPr id="4961" name="Straight Connector 49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8409" cy="8361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B95F2" id="Straight Connector 4961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3pt" to="129.8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92EDBD3" wp14:editId="55B40218">
                      <wp:simplePos x="0" y="0"/>
                      <wp:positionH relativeFrom="column">
                        <wp:posOffset>-23866</wp:posOffset>
                      </wp:positionH>
                      <wp:positionV relativeFrom="paragraph">
                        <wp:posOffset>865505</wp:posOffset>
                      </wp:positionV>
                      <wp:extent cx="1685925" cy="0"/>
                      <wp:effectExtent l="0" t="0" r="28575" b="19050"/>
                      <wp:wrapNone/>
                      <wp:docPr id="4948" name="Straight Connector 4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4A1129" id="Straight Connector 494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68.15pt" to="130.8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" strokecolor="#4579b8 [3044]"/>
                  </w:pict>
                </mc:Fallback>
              </mc:AlternateContent>
            </w:r>
            <w:r w:rsidR="00CC24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5C147C1" wp14:editId="12EAACAE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-4445</wp:posOffset>
                      </wp:positionV>
                      <wp:extent cx="1685925" cy="1095375"/>
                      <wp:effectExtent l="0" t="0" r="28575" b="28575"/>
                      <wp:wrapNone/>
                      <wp:docPr id="4939" name="Rectangle 4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B50497" id="Rectangle 4939" o:spid="_x0000_s1026" style="position:absolute;margin-left:-2.15pt;margin-top:-.35pt;width:132.75pt;height:86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" filled="f" strokecolor="#4f81bd [3204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797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 wp14:anchorId="4FEF4289" wp14:editId="28D86BDF">
                      <wp:simplePos x="0" y="0"/>
                      <wp:positionH relativeFrom="column">
                        <wp:posOffset>122674</wp:posOffset>
                      </wp:positionH>
                      <wp:positionV relativeFrom="paragraph">
                        <wp:posOffset>721072</wp:posOffset>
                      </wp:positionV>
                      <wp:extent cx="577970" cy="207034"/>
                      <wp:effectExtent l="0" t="0" r="0" b="2540"/>
                      <wp:wrapNone/>
                      <wp:docPr id="5013" name="Text Box 50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F4289" id="Text Box 5013" o:spid="_x0000_s1069" type="#_x0000_t202" style="position:absolute;margin-left:9.65pt;margin-top:56.8pt;width:45.5pt;height:16.3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1" locked="0" layoutInCell="1" allowOverlap="1" wp14:anchorId="11AF0548" wp14:editId="026A68A3">
                      <wp:simplePos x="0" y="0"/>
                      <wp:positionH relativeFrom="column">
                        <wp:posOffset>519490</wp:posOffset>
                      </wp:positionH>
                      <wp:positionV relativeFrom="paragraph">
                        <wp:posOffset>867721</wp:posOffset>
                      </wp:positionV>
                      <wp:extent cx="768096" cy="329184"/>
                      <wp:effectExtent l="0" t="0" r="0" b="0"/>
                      <wp:wrapNone/>
                      <wp:docPr id="5004" name="Text Box 5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AF0548" id="Text Box 5004" o:spid="_x0000_s1070" type="#_x0000_t202" style="position:absolute;margin-left:40.9pt;margin-top:68.3pt;width:60.5pt;height:25.9pt;z-index:-25141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1" locked="0" layoutInCell="1" allowOverlap="1" wp14:anchorId="473CE1A6" wp14:editId="05A96C23">
                      <wp:simplePos x="0" y="0"/>
                      <wp:positionH relativeFrom="column">
                        <wp:posOffset>519490</wp:posOffset>
                      </wp:positionH>
                      <wp:positionV relativeFrom="paragraph">
                        <wp:posOffset>298378</wp:posOffset>
                      </wp:positionV>
                      <wp:extent cx="768096" cy="329184"/>
                      <wp:effectExtent l="0" t="0" r="0" b="0"/>
                      <wp:wrapNone/>
                      <wp:docPr id="4987" name="Text Box 49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8C4B30" w:rsidRDefault="004F1752" w:rsidP="004F1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50CA9B8" wp14:editId="31D7EE15">
                                        <wp:extent cx="578485" cy="247649"/>
                                        <wp:effectExtent l="0" t="0" r="0" b="635"/>
                                        <wp:docPr id="5025" name="Picture 50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3D5673B" wp14:editId="6CE626D6">
                                        <wp:extent cx="578485" cy="247649"/>
                                        <wp:effectExtent l="0" t="0" r="0" b="635"/>
                                        <wp:docPr id="5026" name="Picture 50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3CE1A6" id="Text Box 4987" o:spid="_x0000_s1071" type="#_x0000_t202" style="position:absolute;margin-left:40.9pt;margin-top:23.5pt;width:60.5pt;height:25.9pt;z-index:-25143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" fillcolor="white [3201]" stroked="f" strokeweight=".5pt">
                      <v:textbox>
                        <w:txbxContent>
                          <w:p w:rsidR="004F1752" w:rsidRPr="008C4B30" w:rsidRDefault="004F1752" w:rsidP="004F1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0CA9B8" wp14:editId="31D7EE15">
                                  <wp:extent cx="578485" cy="247649"/>
                                  <wp:effectExtent l="0" t="0" r="0" b="635"/>
                                  <wp:docPr id="5025" name="Picture 5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3D5673B" wp14:editId="6CE626D6">
                                  <wp:extent cx="578485" cy="247649"/>
                                  <wp:effectExtent l="0" t="0" r="0" b="635"/>
                                  <wp:docPr id="5026" name="Picture 50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FA62220" wp14:editId="3378144C">
                      <wp:simplePos x="0" y="0"/>
                      <wp:positionH relativeFrom="column">
                        <wp:posOffset>34074</wp:posOffset>
                      </wp:positionH>
                      <wp:positionV relativeFrom="paragraph">
                        <wp:posOffset>7847</wp:posOffset>
                      </wp:positionV>
                      <wp:extent cx="1676880" cy="854015"/>
                      <wp:effectExtent l="0" t="0" r="19050" b="22860"/>
                      <wp:wrapNone/>
                      <wp:docPr id="4963" name="Straight Connector 49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880" cy="854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8E60F" id="Straight Connector 496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.6pt" to="134.7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0AF65F4" wp14:editId="03E6F9EA">
                      <wp:simplePos x="0" y="0"/>
                      <wp:positionH relativeFrom="column">
                        <wp:posOffset>28946</wp:posOffset>
                      </wp:positionH>
                      <wp:positionV relativeFrom="paragraph">
                        <wp:posOffset>858520</wp:posOffset>
                      </wp:positionV>
                      <wp:extent cx="1685925" cy="0"/>
                      <wp:effectExtent l="0" t="0" r="28575" b="19050"/>
                      <wp:wrapNone/>
                      <wp:docPr id="4949" name="Straight Connector 4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E2B4E" id="Straight Connector 494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67.6pt" to="135.0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F0E494B" wp14:editId="721EA06E">
                      <wp:simplePos x="0" y="0"/>
                      <wp:positionH relativeFrom="column">
                        <wp:posOffset>23759</wp:posOffset>
                      </wp:positionH>
                      <wp:positionV relativeFrom="paragraph">
                        <wp:posOffset>2912</wp:posOffset>
                      </wp:positionV>
                      <wp:extent cx="1685925" cy="1095375"/>
                      <wp:effectExtent l="0" t="0" r="28575" b="28575"/>
                      <wp:wrapNone/>
                      <wp:docPr id="4938" name="Rectangle 4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1C60E" id="Rectangle 4938" o:spid="_x0000_s1026" style="position:absolute;margin-left:1.85pt;margin-top:.25pt;width:132.75pt;height:86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" filled="f" strokecolor="#4f81bd [3204]">
                      <v:stroke joinstyle="round"/>
                    </v:rect>
                  </w:pict>
                </mc:Fallback>
              </mc:AlternateContent>
            </w:r>
          </w:p>
        </w:tc>
      </w:tr>
      <w:tr w:rsidR="00E37CC0" w:rsidTr="00444D2C">
        <w:trPr>
          <w:trHeight w:val="1914"/>
        </w:trPr>
        <w:tc>
          <w:tcPr>
            <w:tcW w:w="2796" w:type="dxa"/>
          </w:tcPr>
          <w:p w:rsidR="00444D2C" w:rsidRDefault="0071558A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BFD822A" wp14:editId="677755CE">
                      <wp:simplePos x="0" y="0"/>
                      <wp:positionH relativeFrom="column">
                        <wp:posOffset>-63344</wp:posOffset>
                      </wp:positionH>
                      <wp:positionV relativeFrom="paragraph">
                        <wp:posOffset>17409</wp:posOffset>
                      </wp:positionV>
                      <wp:extent cx="1664706" cy="862641"/>
                      <wp:effectExtent l="0" t="0" r="31115" b="33020"/>
                      <wp:wrapNone/>
                      <wp:docPr id="4966" name="Straight Connector 49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4706" cy="8626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CDD4D" id="Straight Connector 4966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.35pt" to="126.1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" strokecolor="#4579b8 [3044]"/>
                  </w:pict>
                </mc:Fallback>
              </mc:AlternateContent>
            </w:r>
            <w:r w:rsidR="00CC24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823A3CA" wp14:editId="3A4F621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2540</wp:posOffset>
                      </wp:positionV>
                      <wp:extent cx="1685925" cy="1095375"/>
                      <wp:effectExtent l="0" t="0" r="28575" b="28575"/>
                      <wp:wrapNone/>
                      <wp:docPr id="4941" name="Rectangle 4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08918" id="Rectangle 4941" o:spid="_x0000_s1026" style="position:absolute;margin-left:-5.75pt;margin-top:.2pt;width:132.75pt;height:86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" filled="f" strokecolor="#4f81bd [3204]">
                      <v:stroke joinstyle="round"/>
                    </v:rect>
                  </w:pict>
                </mc:Fallback>
              </mc:AlternateContent>
            </w:r>
          </w:p>
          <w:p w:rsidR="00444D2C" w:rsidRDefault="004F1752" w:rsidP="00444D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1" locked="0" layoutInCell="1" allowOverlap="1" wp14:anchorId="1271C5F3" wp14:editId="31C3AF5B">
                      <wp:simplePos x="0" y="0"/>
                      <wp:positionH relativeFrom="column">
                        <wp:posOffset>422694</wp:posOffset>
                      </wp:positionH>
                      <wp:positionV relativeFrom="paragraph">
                        <wp:posOffset>100606</wp:posOffset>
                      </wp:positionV>
                      <wp:extent cx="768096" cy="329184"/>
                      <wp:effectExtent l="0" t="0" r="0" b="0"/>
                      <wp:wrapNone/>
                      <wp:docPr id="4990" name="Text Box 49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8C4B30" w:rsidRDefault="004F1752" w:rsidP="004F1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37F856E" wp14:editId="6E2E96EA">
                                        <wp:extent cx="578485" cy="247649"/>
                                        <wp:effectExtent l="0" t="0" r="0" b="635"/>
                                        <wp:docPr id="5027" name="Picture 50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C607391" wp14:editId="6B3E2C28">
                                        <wp:extent cx="578485" cy="247649"/>
                                        <wp:effectExtent l="0" t="0" r="0" b="635"/>
                                        <wp:docPr id="5028" name="Picture 50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71C5F3" id="Text Box 4990" o:spid="_x0000_s1072" type="#_x0000_t202" style="position:absolute;margin-left:33.3pt;margin-top:7.9pt;width:60.5pt;height:25.9pt;z-index:-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" fillcolor="white [3201]" stroked="f" strokeweight=".5pt">
                      <v:textbox>
                        <w:txbxContent>
                          <w:p w:rsidR="004F1752" w:rsidRPr="008C4B30" w:rsidRDefault="004F1752" w:rsidP="004F1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37F856E" wp14:editId="6E2E96EA">
                                  <wp:extent cx="578485" cy="247649"/>
                                  <wp:effectExtent l="0" t="0" r="0" b="635"/>
                                  <wp:docPr id="5027" name="Picture 50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607391" wp14:editId="6B3E2C28">
                                  <wp:extent cx="578485" cy="247649"/>
                                  <wp:effectExtent l="0" t="0" r="0" b="635"/>
                                  <wp:docPr id="5028" name="Picture 50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7CC0" w:rsidRPr="00444D2C" w:rsidRDefault="004F1752" w:rsidP="00444D2C">
            <w:pPr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1" locked="0" layoutInCell="1" allowOverlap="1" wp14:anchorId="3B2AF2C0" wp14:editId="79AF8E88">
                      <wp:simplePos x="0" y="0"/>
                      <wp:positionH relativeFrom="column">
                        <wp:posOffset>8626</wp:posOffset>
                      </wp:positionH>
                      <wp:positionV relativeFrom="paragraph">
                        <wp:posOffset>324892</wp:posOffset>
                      </wp:positionV>
                      <wp:extent cx="577970" cy="207034"/>
                      <wp:effectExtent l="0" t="0" r="0" b="2540"/>
                      <wp:wrapNone/>
                      <wp:docPr id="5014" name="Text Box 50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AF2C0" id="Text Box 5014" o:spid="_x0000_s1073" type="#_x0000_t202" style="position:absolute;left:0;text-align:left;margin-left:.7pt;margin-top:25.6pt;width:45.5pt;height:16.3pt;z-index:-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 wp14:anchorId="5EFBEEFE" wp14:editId="020C5C38">
                      <wp:simplePos x="0" y="0"/>
                      <wp:positionH relativeFrom="column">
                        <wp:posOffset>396815</wp:posOffset>
                      </wp:positionH>
                      <wp:positionV relativeFrom="paragraph">
                        <wp:posOffset>471541</wp:posOffset>
                      </wp:positionV>
                      <wp:extent cx="768096" cy="329184"/>
                      <wp:effectExtent l="0" t="0" r="0" b="0"/>
                      <wp:wrapNone/>
                      <wp:docPr id="5005" name="Text Box 50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FBEEFE" id="Text Box 5005" o:spid="_x0000_s1074" type="#_x0000_t202" style="position:absolute;left:0;text-align:left;margin-left:31.25pt;margin-top:37.15pt;width:60.5pt;height:25.9pt;z-index:-25141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F3A90EF" wp14:editId="74D6EA54">
                      <wp:simplePos x="0" y="0"/>
                      <wp:positionH relativeFrom="column">
                        <wp:posOffset>-69012</wp:posOffset>
                      </wp:positionH>
                      <wp:positionV relativeFrom="paragraph">
                        <wp:posOffset>471541</wp:posOffset>
                      </wp:positionV>
                      <wp:extent cx="1685925" cy="0"/>
                      <wp:effectExtent l="0" t="0" r="28575" b="19050"/>
                      <wp:wrapNone/>
                      <wp:docPr id="4950" name="Straight Connector 4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16B6D2" id="Straight Connector 495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37.15pt" to="127.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2796" w:type="dxa"/>
          </w:tcPr>
          <w:p w:rsidR="00E37CC0" w:rsidRDefault="004F1752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1" locked="0" layoutInCell="1" allowOverlap="1" wp14:anchorId="660D3A1E" wp14:editId="247B8F6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711835</wp:posOffset>
                      </wp:positionV>
                      <wp:extent cx="577970" cy="207034"/>
                      <wp:effectExtent l="0" t="0" r="0" b="2540"/>
                      <wp:wrapNone/>
                      <wp:docPr id="5015" name="Text Box 50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D3A1E" id="Text Box 5015" o:spid="_x0000_s1075" type="#_x0000_t202" style="position:absolute;margin-left:5.5pt;margin-top:56.05pt;width:45.5pt;height:16.3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1" locked="0" layoutInCell="1" allowOverlap="1" wp14:anchorId="69313644" wp14:editId="1FFBB44F">
                      <wp:simplePos x="0" y="0"/>
                      <wp:positionH relativeFrom="column">
                        <wp:posOffset>465827</wp:posOffset>
                      </wp:positionH>
                      <wp:positionV relativeFrom="paragraph">
                        <wp:posOffset>867782</wp:posOffset>
                      </wp:positionV>
                      <wp:extent cx="768096" cy="329184"/>
                      <wp:effectExtent l="0" t="0" r="0" b="0"/>
                      <wp:wrapNone/>
                      <wp:docPr id="5006" name="Text Box 5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313644" id="Text Box 5006" o:spid="_x0000_s1076" type="#_x0000_t202" style="position:absolute;margin-left:36.7pt;margin-top:68.35pt;width:60.5pt;height:25.9pt;z-index:-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1" locked="0" layoutInCell="1" allowOverlap="1" wp14:anchorId="16A50ADC" wp14:editId="549E4681">
                      <wp:simplePos x="0" y="0"/>
                      <wp:positionH relativeFrom="column">
                        <wp:posOffset>465826</wp:posOffset>
                      </wp:positionH>
                      <wp:positionV relativeFrom="paragraph">
                        <wp:posOffset>299648</wp:posOffset>
                      </wp:positionV>
                      <wp:extent cx="768096" cy="329184"/>
                      <wp:effectExtent l="0" t="0" r="0" b="0"/>
                      <wp:wrapNone/>
                      <wp:docPr id="4993" name="Text Box 4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8C4B30" w:rsidRDefault="004F1752" w:rsidP="004F1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4A82305" wp14:editId="7154790A">
                                        <wp:extent cx="578485" cy="247649"/>
                                        <wp:effectExtent l="0" t="0" r="0" b="635"/>
                                        <wp:docPr id="4994" name="Picture 49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B46925" wp14:editId="34329BAA">
                                        <wp:extent cx="578485" cy="247649"/>
                                        <wp:effectExtent l="0" t="0" r="0" b="635"/>
                                        <wp:docPr id="4995" name="Picture 49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A50ADC" id="Text Box 4993" o:spid="_x0000_s1077" type="#_x0000_t202" style="position:absolute;margin-left:36.7pt;margin-top:23.6pt;width:60.5pt;height:25.9pt;z-index:-25143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" fillcolor="white [3201]" stroked="f" strokeweight=".5pt">
                      <v:textbox>
                        <w:txbxContent>
                          <w:p w:rsidR="004F1752" w:rsidRPr="008C4B30" w:rsidRDefault="004F1752" w:rsidP="004F1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2305" wp14:editId="7154790A">
                                  <wp:extent cx="578485" cy="247649"/>
                                  <wp:effectExtent l="0" t="0" r="0" b="635"/>
                                  <wp:docPr id="4994" name="Picture 49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B46925" wp14:editId="34329BAA">
                                  <wp:extent cx="578485" cy="247649"/>
                                  <wp:effectExtent l="0" t="0" r="0" b="635"/>
                                  <wp:docPr id="4995" name="Picture 49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5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-19267</wp:posOffset>
                      </wp:positionH>
                      <wp:positionV relativeFrom="paragraph">
                        <wp:posOffset>17409</wp:posOffset>
                      </wp:positionV>
                      <wp:extent cx="1685925" cy="854015"/>
                      <wp:effectExtent l="0" t="0" r="28575" b="22860"/>
                      <wp:wrapNone/>
                      <wp:docPr id="4967" name="Straight Connector 49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854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8124F" id="Straight Connector 4967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35pt" to="131.2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B20C3E1" wp14:editId="13076C1A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868943</wp:posOffset>
                      </wp:positionV>
                      <wp:extent cx="1685925" cy="0"/>
                      <wp:effectExtent l="0" t="0" r="28575" b="19050"/>
                      <wp:wrapNone/>
                      <wp:docPr id="4951" name="Straight Connector 4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0A3DCC" id="Straight Connector 4951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68.4pt" to="130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" strokecolor="#4579b8 [3044]"/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3D3D13F" wp14:editId="300F40CB">
                      <wp:simplePos x="0" y="0"/>
                      <wp:positionH relativeFrom="column">
                        <wp:posOffset>-19948</wp:posOffset>
                      </wp:positionH>
                      <wp:positionV relativeFrom="paragraph">
                        <wp:posOffset>2169</wp:posOffset>
                      </wp:positionV>
                      <wp:extent cx="1685925" cy="1095375"/>
                      <wp:effectExtent l="0" t="0" r="28575" b="28575"/>
                      <wp:wrapNone/>
                      <wp:docPr id="4942" name="Rectangle 4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BF0163" id="Rectangle 4942" o:spid="_x0000_s1026" style="position:absolute;margin-left:-1.55pt;margin-top:.15pt;width:132.75pt;height:86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" filled="f" strokecolor="#4f81bd [3204]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2797" w:type="dxa"/>
          </w:tcPr>
          <w:p w:rsidR="00444D2C" w:rsidRDefault="0071558A" w:rsidP="00E37C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25447</wp:posOffset>
                      </wp:positionH>
                      <wp:positionV relativeFrom="paragraph">
                        <wp:posOffset>8782</wp:posOffset>
                      </wp:positionV>
                      <wp:extent cx="1677299" cy="862642"/>
                      <wp:effectExtent l="0" t="0" r="37465" b="33020"/>
                      <wp:wrapNone/>
                      <wp:docPr id="4970" name="Straight Connector 4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299" cy="8626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EE5C7" id="Straight Connector 4970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.7pt" to="134.0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34073</wp:posOffset>
                      </wp:positionH>
                      <wp:positionV relativeFrom="paragraph">
                        <wp:posOffset>17409</wp:posOffset>
                      </wp:positionV>
                      <wp:extent cx="1658249" cy="853332"/>
                      <wp:effectExtent l="0" t="0" r="37465" b="23495"/>
                      <wp:wrapNone/>
                      <wp:docPr id="4969" name="Straight Connector 49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8249" cy="8533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A9AC8" id="Straight Connector 4969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5pt" to="133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" strokecolor="#4579b8 [3044]"/>
                  </w:pict>
                </mc:Fallback>
              </mc:AlternateContent>
            </w:r>
            <w:r w:rsidR="00CC24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180F2EB" wp14:editId="2AF40F7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2540</wp:posOffset>
                      </wp:positionV>
                      <wp:extent cx="1685925" cy="1095375"/>
                      <wp:effectExtent l="0" t="0" r="28575" b="28575"/>
                      <wp:wrapNone/>
                      <wp:docPr id="4943" name="Rectangle 4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5D9E5" id="Rectangle 4943" o:spid="_x0000_s1026" style="position:absolute;margin-left:1.4pt;margin-top:.2pt;width:132.75pt;height:86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" filled="f" strokecolor="#4f81bd [3204]">
                      <v:stroke joinstyle="round"/>
                    </v:rect>
                  </w:pict>
                </mc:Fallback>
              </mc:AlternateContent>
            </w:r>
          </w:p>
          <w:p w:rsidR="00444D2C" w:rsidRDefault="004F1752" w:rsidP="00444D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1" locked="0" layoutInCell="1" allowOverlap="1" wp14:anchorId="23AEE138" wp14:editId="0702D68C">
                      <wp:simplePos x="0" y="0"/>
                      <wp:positionH relativeFrom="column">
                        <wp:posOffset>502237</wp:posOffset>
                      </wp:positionH>
                      <wp:positionV relativeFrom="paragraph">
                        <wp:posOffset>89415</wp:posOffset>
                      </wp:positionV>
                      <wp:extent cx="768096" cy="329184"/>
                      <wp:effectExtent l="0" t="0" r="0" b="0"/>
                      <wp:wrapNone/>
                      <wp:docPr id="4996" name="Text Box 4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8C4B30" w:rsidRDefault="004F1752" w:rsidP="004F1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4B30">
                                    <w:rPr>
                                      <w:sz w:val="24"/>
                                      <w:szCs w:val="24"/>
                                    </w:rPr>
                                    <w:t>Hình ảnh</w:t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6C87F5C" wp14:editId="34CAE67B">
                                        <wp:extent cx="578485" cy="247649"/>
                                        <wp:effectExtent l="0" t="0" r="0" b="635"/>
                                        <wp:docPr id="4997" name="Picture 49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4EA8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6F8D266" wp14:editId="72AC8B76">
                                        <wp:extent cx="578485" cy="247649"/>
                                        <wp:effectExtent l="0" t="0" r="0" b="635"/>
                                        <wp:docPr id="4998" name="Picture 49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8485" cy="247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AEE138" id="Text Box 4996" o:spid="_x0000_s1078" type="#_x0000_t202" style="position:absolute;margin-left:39.55pt;margin-top:7.05pt;width:60.5pt;height:25.9pt;z-index:-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" fillcolor="white [3201]" stroked="f" strokeweight=".5pt">
                      <v:textbox>
                        <w:txbxContent>
                          <w:p w:rsidR="004F1752" w:rsidRPr="008C4B30" w:rsidRDefault="004F1752" w:rsidP="004F1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4B30">
                              <w:rPr>
                                <w:sz w:val="24"/>
                                <w:szCs w:val="24"/>
                              </w:rPr>
                              <w:t>Hình ảnh</w:t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C87F5C" wp14:editId="34CAE67B">
                                  <wp:extent cx="578485" cy="247649"/>
                                  <wp:effectExtent l="0" t="0" r="0" b="635"/>
                                  <wp:docPr id="4997" name="Picture 49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EA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F8D266" wp14:editId="72AC8B76">
                                  <wp:extent cx="578485" cy="247649"/>
                                  <wp:effectExtent l="0" t="0" r="0" b="635"/>
                                  <wp:docPr id="4998" name="Picture 49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85" cy="24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7CC0" w:rsidRPr="00444D2C" w:rsidRDefault="00B22E31" w:rsidP="00444D2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1" locked="0" layoutInCell="1" allowOverlap="1" wp14:anchorId="59B48619" wp14:editId="7D8964F7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780415</wp:posOffset>
                      </wp:positionV>
                      <wp:extent cx="165735" cy="183515"/>
                      <wp:effectExtent l="0" t="0" r="5715" b="6985"/>
                      <wp:wrapNone/>
                      <wp:docPr id="5033" name="Text Box 5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35" cy="183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22E31" w:rsidRPr="00B22E31" w:rsidRDefault="00B22E31" w:rsidP="00B22E31">
                                  <w:pPr>
                                    <w:rPr>
                                      <w:b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8619" id="Text Box 5033" o:spid="_x0000_s1079" type="#_x0000_t202" style="position:absolute;left:0;text-align:left;margin-left:67.5pt;margin-top:61.45pt;width:13.05pt;height:14.45pt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" fillcolor="white [3201]" stroked="f" strokeweight=".5pt">
                      <v:textbox>
                        <w:txbxContent>
                          <w:p w:rsidR="00B22E31" w:rsidRPr="00B22E31" w:rsidRDefault="00B22E31" w:rsidP="00B22E31">
                            <w:pPr>
                              <w:rPr>
                                <w:b/>
                                <w:color w:val="365F91" w:themeColor="accent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1" locked="0" layoutInCell="1" allowOverlap="1" wp14:anchorId="2DFA19A9" wp14:editId="6EB7290E">
                      <wp:simplePos x="0" y="0"/>
                      <wp:positionH relativeFrom="column">
                        <wp:posOffset>-68440</wp:posOffset>
                      </wp:positionH>
                      <wp:positionV relativeFrom="paragraph">
                        <wp:posOffset>788670</wp:posOffset>
                      </wp:positionV>
                      <wp:extent cx="190005" cy="184068"/>
                      <wp:effectExtent l="0" t="0" r="635" b="6985"/>
                      <wp:wrapNone/>
                      <wp:docPr id="5032" name="Text Box 5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005" cy="1840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ED" w:rsidRPr="00B22E31" w:rsidRDefault="002F54ED">
                                  <w:pPr>
                                    <w:rPr>
                                      <w:b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</w:pPr>
                                  <w:r w:rsidRPr="00B22E31">
                                    <w:rPr>
                                      <w:b/>
                                      <w:color w:val="365F91" w:themeColor="accent1" w:themeShade="BF"/>
                                      <w:sz w:val="14"/>
                                      <w:szCs w:val="14"/>
                                    </w:rPr>
                                    <w:t>&lt;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A19A9" id="Text Box 5032" o:spid="_x0000_s1080" type="#_x0000_t202" style="position:absolute;left:0;text-align:left;margin-left:-5.4pt;margin-top:62.1pt;width:14.95pt;height:14.5pt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" fillcolor="white [3201]" stroked="f" strokeweight=".5pt">
                      <v:textbox>
                        <w:txbxContent>
                          <w:p w:rsidR="002F54ED" w:rsidRPr="00B22E31" w:rsidRDefault="002F54ED">
                            <w:pPr>
                              <w:rPr>
                                <w:b/>
                                <w:color w:val="365F91" w:themeColor="accent1" w:themeShade="BF"/>
                                <w:sz w:val="14"/>
                                <w:szCs w:val="14"/>
                              </w:rPr>
                            </w:pPr>
                            <w:r w:rsidRPr="00B22E31">
                              <w:rPr>
                                <w:b/>
                                <w:color w:val="365F91" w:themeColor="accent1" w:themeShade="BF"/>
                                <w:sz w:val="14"/>
                                <w:szCs w:val="14"/>
                              </w:rPr>
                              <w:t>&lt;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4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1" locked="0" layoutInCell="1" allowOverlap="1" wp14:anchorId="03AEF4ED" wp14:editId="69F6DEDE">
                      <wp:simplePos x="0" y="0"/>
                      <wp:positionH relativeFrom="column">
                        <wp:posOffset>316501</wp:posOffset>
                      </wp:positionH>
                      <wp:positionV relativeFrom="paragraph">
                        <wp:posOffset>794649</wp:posOffset>
                      </wp:positionV>
                      <wp:extent cx="180975" cy="190500"/>
                      <wp:effectExtent l="0" t="0" r="9525" b="0"/>
                      <wp:wrapNone/>
                      <wp:docPr id="5023" name="Text Box 50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ED" w:rsidRPr="002F54ED" w:rsidRDefault="002F54ED" w:rsidP="002F54ED">
                                  <w:pP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EF4ED" id="Text Box 5023" o:spid="_x0000_s1081" type="#_x0000_t202" style="position:absolute;left:0;text-align:left;margin-left:24.9pt;margin-top:62.55pt;width:14.25pt;height:15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" fillcolor="white [3201]" stroked="f" strokeweight=".5pt">
                      <v:textbox>
                        <w:txbxContent>
                          <w:p w:rsidR="002F54ED" w:rsidRPr="002F54ED" w:rsidRDefault="002F54ED" w:rsidP="002F54ED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4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1" locked="0" layoutInCell="1" allowOverlap="1" wp14:anchorId="3ED0E262" wp14:editId="6E89AD7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793750</wp:posOffset>
                      </wp:positionV>
                      <wp:extent cx="180975" cy="190500"/>
                      <wp:effectExtent l="0" t="0" r="9525" b="0"/>
                      <wp:wrapNone/>
                      <wp:docPr id="5021" name="Text Box 5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ED" w:rsidRPr="002F54ED" w:rsidRDefault="002F54ED">
                                  <w:pP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2F54ED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0E262" id="Text Box 5021" o:spid="_x0000_s1082" type="#_x0000_t202" style="position:absolute;left:0;text-align:left;margin-left:9.15pt;margin-top:62.5pt;width:14.25pt;height:15pt;z-index:-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" fillcolor="white [3201]" stroked="f" strokeweight=".5pt">
                      <v:textbox>
                        <w:txbxContent>
                          <w:p w:rsidR="002F54ED" w:rsidRPr="002F54ED" w:rsidRDefault="002F54ED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2F54ED">
                              <w:rPr>
                                <w:b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17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32D12665" wp14:editId="1CBABAF3">
                      <wp:simplePos x="0" y="0"/>
                      <wp:positionH relativeFrom="column">
                        <wp:posOffset>122674</wp:posOffset>
                      </wp:positionH>
                      <wp:positionV relativeFrom="paragraph">
                        <wp:posOffset>307640</wp:posOffset>
                      </wp:positionV>
                      <wp:extent cx="577970" cy="207034"/>
                      <wp:effectExtent l="0" t="0" r="0" b="2540"/>
                      <wp:wrapNone/>
                      <wp:docPr id="5016" name="Text Box 50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97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445537" w:rsidRDefault="004F1752" w:rsidP="004F1752">
                                  <w:pPr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</w:pPr>
                                  <w:r w:rsidRPr="00445537">
                                    <w:rPr>
                                      <w:color w:val="8064A2" w:themeColor="accent4"/>
                                      <w:sz w:val="14"/>
                                      <w:szCs w:val="14"/>
                                    </w:rPr>
                                    <w:t>Tên truyện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12665" id="Text Box 5016" o:spid="_x0000_s1083" type="#_x0000_t202" style="position:absolute;left:0;text-align:left;margin-left:9.65pt;margin-top:24.2pt;width:45.5pt;height:16.3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" fillcolor="white [3201]" stroked="f" strokeweight=".5pt">
                      <v:textbox>
                        <w:txbxContent>
                          <w:p w:rsidR="004F1752" w:rsidRPr="00445537" w:rsidRDefault="004F1752" w:rsidP="004F1752">
                            <w:pPr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</w:pPr>
                            <w:r w:rsidRPr="00445537">
                              <w:rPr>
                                <w:color w:val="8064A2" w:themeColor="accent4"/>
                                <w:sz w:val="14"/>
                                <w:szCs w:val="14"/>
                              </w:rPr>
                              <w:t>Tên truyện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17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1" locked="0" layoutInCell="1" allowOverlap="1" wp14:anchorId="42A2AFFA" wp14:editId="7645F065">
                      <wp:simplePos x="0" y="0"/>
                      <wp:positionH relativeFrom="column">
                        <wp:posOffset>484984</wp:posOffset>
                      </wp:positionH>
                      <wp:positionV relativeFrom="paragraph">
                        <wp:posOffset>462915</wp:posOffset>
                      </wp:positionV>
                      <wp:extent cx="768096" cy="329184"/>
                      <wp:effectExtent l="0" t="0" r="0" b="0"/>
                      <wp:wrapNone/>
                      <wp:docPr id="5007" name="Text Box 5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8096" cy="329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752" w:rsidRPr="00954EA8" w:rsidRDefault="004F1752" w:rsidP="004F17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Nội dung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A2AFFA" id="Text Box 5007" o:spid="_x0000_s1084" type="#_x0000_t202" style="position:absolute;left:0;text-align:left;margin-left:38.2pt;margin-top:36.45pt;width:60.5pt;height:25.9pt;z-index:-25141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" fillcolor="white [3201]" stroked="f" strokeweight=".5pt">
                      <v:textbox>
                        <w:txbxContent>
                          <w:p w:rsidR="004F1752" w:rsidRPr="00954EA8" w:rsidRDefault="004F1752" w:rsidP="004F17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Nội dung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4D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4244614" wp14:editId="2EA162FB">
                      <wp:simplePos x="0" y="0"/>
                      <wp:positionH relativeFrom="column">
                        <wp:posOffset>19158</wp:posOffset>
                      </wp:positionH>
                      <wp:positionV relativeFrom="paragraph">
                        <wp:posOffset>462915</wp:posOffset>
                      </wp:positionV>
                      <wp:extent cx="1685925" cy="0"/>
                      <wp:effectExtent l="0" t="0" r="28575" b="19050"/>
                      <wp:wrapNone/>
                      <wp:docPr id="4952" name="Straight Connector 4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57D1E" id="Straight Connector 4952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6.45pt" to="134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" strokecolor="#4579b8 [3044]"/>
                  </w:pict>
                </mc:Fallback>
              </mc:AlternateContent>
            </w:r>
          </w:p>
        </w:tc>
      </w:tr>
    </w:tbl>
    <w:p w:rsidR="00B0294A" w:rsidRPr="00445537" w:rsidRDefault="002F54ED" w:rsidP="00B0294A">
      <w:pPr>
        <w:shd w:val="clear" w:color="auto" w:fill="FFFFFF"/>
        <w:spacing w:before="100" w:beforeAutospacing="1" w:after="100" w:afterAutospacing="1" w:line="450" w:lineRule="atLeast"/>
        <w:outlineLvl w:val="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4AFD66C4" wp14:editId="765C4EAF">
                <wp:simplePos x="0" y="0"/>
                <wp:positionH relativeFrom="column">
                  <wp:posOffset>4478243</wp:posOffset>
                </wp:positionH>
                <wp:positionV relativeFrom="paragraph">
                  <wp:posOffset>4943582</wp:posOffset>
                </wp:positionV>
                <wp:extent cx="180975" cy="190500"/>
                <wp:effectExtent l="0" t="0" r="9525" b="0"/>
                <wp:wrapNone/>
                <wp:docPr id="5030" name="Text Box 5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54ED" w:rsidRPr="002F54ED" w:rsidRDefault="002F54ED" w:rsidP="002F54ED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66C4" id="Text Box 5030" o:spid="_x0000_s1085" type="#_x0000_t202" style="position:absolute;margin-left:352.6pt;margin-top:389.25pt;width:14.25pt;height:15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" fillcolor="white [3201]" stroked="f" strokeweight=".5pt">
                <v:textbox>
                  <w:txbxContent>
                    <w:p w:rsidR="002F54ED" w:rsidRPr="002F54ED" w:rsidRDefault="002F54ED" w:rsidP="002F54ED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4E43757A" wp14:editId="0CFEA45D">
                <wp:simplePos x="0" y="0"/>
                <wp:positionH relativeFrom="column">
                  <wp:posOffset>4297086</wp:posOffset>
                </wp:positionH>
                <wp:positionV relativeFrom="paragraph">
                  <wp:posOffset>4944093</wp:posOffset>
                </wp:positionV>
                <wp:extent cx="180975" cy="190500"/>
                <wp:effectExtent l="0" t="0" r="9525" b="0"/>
                <wp:wrapNone/>
                <wp:docPr id="5029" name="Text Box 5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54ED" w:rsidRPr="002F54ED" w:rsidRDefault="002F54ED" w:rsidP="002F54ED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757A" id="Text Box 5029" o:spid="_x0000_s1086" type="#_x0000_t202" style="position:absolute;margin-left:338.35pt;margin-top:389.3pt;width:14.25pt;height:1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" fillcolor="white [3201]" stroked="f" strokeweight=".5pt">
                <v:textbox>
                  <w:txbxContent>
                    <w:p w:rsidR="002F54ED" w:rsidRPr="002F54ED" w:rsidRDefault="002F54ED" w:rsidP="002F54ED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F42B80" wp14:editId="75358B50">
                <wp:simplePos x="0" y="0"/>
                <wp:positionH relativeFrom="column">
                  <wp:posOffset>3933190</wp:posOffset>
                </wp:positionH>
                <wp:positionV relativeFrom="paragraph">
                  <wp:posOffset>4988560</wp:posOffset>
                </wp:positionV>
                <wp:extent cx="112144" cy="103517"/>
                <wp:effectExtent l="0" t="0" r="21590" b="10795"/>
                <wp:wrapNone/>
                <wp:docPr id="5017" name="Rectangle 5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035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45537" w:rsidRPr="00445537" w:rsidRDefault="00445537" w:rsidP="0044553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42B80" id="Rectangle 5017" o:spid="_x0000_s1087" style="position:absolute;margin-left:309.7pt;margin-top:392.8pt;width:8.85pt;height:8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" filled="f" strokecolor="#4f81bd [3204]">
                <v:stroke joinstyle="round"/>
                <v:textbox>
                  <w:txbxContent>
                    <w:p w:rsidR="00445537" w:rsidRPr="00445537" w:rsidRDefault="00445537" w:rsidP="0044553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5ADC547" wp14:editId="067629E9">
                <wp:simplePos x="0" y="0"/>
                <wp:positionH relativeFrom="column">
                  <wp:posOffset>4535913</wp:posOffset>
                </wp:positionH>
                <wp:positionV relativeFrom="paragraph">
                  <wp:posOffset>4989830</wp:posOffset>
                </wp:positionV>
                <wp:extent cx="112144" cy="103517"/>
                <wp:effectExtent l="0" t="0" r="21590" b="10795"/>
                <wp:wrapNone/>
                <wp:docPr id="5020" name="Rectangle 5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035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E4571" id="Rectangle 5020" o:spid="_x0000_s1026" style="position:absolute;margin-left:357.15pt;margin-top:392.9pt;width:8.85pt;height:8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" filled="f" strokecolor="#4f81bd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630169" wp14:editId="5539E233">
                <wp:simplePos x="0" y="0"/>
                <wp:positionH relativeFrom="column">
                  <wp:posOffset>4353296</wp:posOffset>
                </wp:positionH>
                <wp:positionV relativeFrom="paragraph">
                  <wp:posOffset>4988931</wp:posOffset>
                </wp:positionV>
                <wp:extent cx="112144" cy="103517"/>
                <wp:effectExtent l="0" t="0" r="21590" b="10795"/>
                <wp:wrapNone/>
                <wp:docPr id="5019" name="Rectangle 5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035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70926" id="Rectangle 5019" o:spid="_x0000_s1026" style="position:absolute;margin-left:342.8pt;margin-top:392.85pt;width:8.85pt;height:8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" filled="f" strokecolor="#4f81bd [3204]">
                <v:stroke joinstyle="round"/>
              </v:rect>
            </w:pict>
          </mc:Fallback>
        </mc:AlternateContent>
      </w:r>
      <w:r w:rsidR="0044553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7722FD" wp14:editId="108635BB">
                <wp:simplePos x="0" y="0"/>
                <wp:positionH relativeFrom="column">
                  <wp:posOffset>4147820</wp:posOffset>
                </wp:positionH>
                <wp:positionV relativeFrom="paragraph">
                  <wp:posOffset>4990094</wp:posOffset>
                </wp:positionV>
                <wp:extent cx="112144" cy="103517"/>
                <wp:effectExtent l="0" t="0" r="21590" b="10795"/>
                <wp:wrapNone/>
                <wp:docPr id="5018" name="Rectangle 5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035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ABFF2" id="Rectangle 5018" o:spid="_x0000_s1026" style="position:absolute;margin-left:326.6pt;margin-top:392.9pt;width:8.85pt;height:8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" filled="f" strokecolor="#4f81bd [3204]">
                <v:stroke joinstyle="round"/>
              </v:rect>
            </w:pict>
          </mc:Fallback>
        </mc:AlternateContent>
      </w:r>
      <w:r w:rsidR="0071558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157001</wp:posOffset>
                </wp:positionH>
                <wp:positionV relativeFrom="paragraph">
                  <wp:posOffset>3750837</wp:posOffset>
                </wp:positionV>
                <wp:extent cx="1676028" cy="879847"/>
                <wp:effectExtent l="0" t="0" r="19685" b="34925"/>
                <wp:wrapNone/>
                <wp:docPr id="4965" name="Straight Connector 4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028" cy="879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F8CC" id="Straight Connector 496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295.35pt" to="144.3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" strokecolor="#4579b8 [3044]"/>
            </w:pict>
          </mc:Fallback>
        </mc:AlternateContent>
      </w:r>
      <w:r w:rsidR="00CC244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1320165</wp:posOffset>
                </wp:positionV>
                <wp:extent cx="1685925" cy="1095375"/>
                <wp:effectExtent l="0" t="0" r="28575" b="28575"/>
                <wp:wrapNone/>
                <wp:docPr id="4935" name="Rectangle 4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95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58C57" id="Rectangle 4935" o:spid="_x0000_s1026" style="position:absolute;margin-left:12.15pt;margin-top:103.95pt;width:132.75pt;height:8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" filled="f" strokecolor="#4f81bd [3204]">
                <v:stroke joinstyle="round"/>
              </v:rect>
            </w:pict>
          </mc:Fallback>
        </mc:AlternateContent>
      </w:r>
      <w:r w:rsidR="00E37CC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1158240</wp:posOffset>
                </wp:positionV>
                <wp:extent cx="5324475" cy="0"/>
                <wp:effectExtent l="0" t="0" r="28575" b="19050"/>
                <wp:wrapNone/>
                <wp:docPr id="4934" name="Straight Connector 4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33BE4" id="Straight Connector 4934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1.2pt" to="419.2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" strokecolor="#a5a5a5 [2092]">
                <w10:wrap anchorx="margin"/>
              </v:line>
            </w:pict>
          </mc:Fallback>
        </mc:AlternateContent>
      </w:r>
      <w:r w:rsidR="00E37CC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862965</wp:posOffset>
                </wp:positionV>
                <wp:extent cx="1314450" cy="257175"/>
                <wp:effectExtent l="0" t="0" r="0" b="9525"/>
                <wp:wrapNone/>
                <wp:docPr id="4933" name="Text Box 4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7CC0" w:rsidRPr="00E37CC0" w:rsidRDefault="00E37CC0">
                            <w:pPr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E37CC0">
                              <w:rPr>
                                <w:sz w:val="20"/>
                                <w:szCs w:val="20"/>
                              </w:rPr>
                              <w:t>Chủ đề: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7CC0"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3" o:spid="_x0000_s1088" type="#_x0000_t202" style="position:absolute;margin-left:11.4pt;margin-top:67.95pt;width:103.5pt;height:20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" fillcolor="white [3201]" stroked="f" strokeweight=".5pt">
                <v:textbox>
                  <w:txbxContent>
                    <w:p w:rsidR="00E37CC0" w:rsidRPr="00E37CC0" w:rsidRDefault="00E37CC0">
                      <w:pPr>
                        <w:rPr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E37CC0">
                        <w:rPr>
                          <w:sz w:val="20"/>
                          <w:szCs w:val="20"/>
                        </w:rPr>
                        <w:t>Chủ đề: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37CC0">
                        <w:rPr>
                          <w:color w:val="548DD4" w:themeColor="text2" w:themeTint="99"/>
                          <w:sz w:val="18"/>
                          <w:szCs w:val="18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10E9DD" wp14:editId="44E8866C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592445" cy="6708775"/>
                <wp:effectExtent l="0" t="0" r="273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445" cy="6708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6E80" id="Rectangle 6" o:spid="_x0000_s1026" style="position:absolute;margin-left:0;margin-top:1.4pt;width:440.35pt;height:528.25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" filled="f" strokecolor="#bfbfbf [2412]">
                <v:stroke joinstyle="round"/>
                <w10:wrap anchorx="margin"/>
              </v:rect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26BEB16" wp14:editId="61268AE6">
                <wp:simplePos x="0" y="0"/>
                <wp:positionH relativeFrom="margin">
                  <wp:align>center</wp:align>
                </wp:positionH>
                <wp:positionV relativeFrom="paragraph">
                  <wp:posOffset>584835</wp:posOffset>
                </wp:positionV>
                <wp:extent cx="5355772" cy="225446"/>
                <wp:effectExtent l="0" t="0" r="0" b="3175"/>
                <wp:wrapNone/>
                <wp:docPr id="4916" name="Rectangle 4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72" cy="22544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A0500" id="Rectangle 4916" o:spid="_x0000_s1026" style="position:absolute;margin-left:0;margin-top:46.05pt;width:421.7pt;height:17.75pt;z-index:-251566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" fillcolor="#8064a2 [3207]" stroked="f" strokeweight="2pt">
                <w10:wrap anchorx="margin"/>
              </v:rect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AB8694" wp14:editId="35569A42">
                <wp:simplePos x="0" y="0"/>
                <wp:positionH relativeFrom="column">
                  <wp:posOffset>5287443</wp:posOffset>
                </wp:positionH>
                <wp:positionV relativeFrom="paragraph">
                  <wp:posOffset>398948</wp:posOffset>
                </wp:positionV>
                <wp:extent cx="45217" cy="35170"/>
                <wp:effectExtent l="0" t="0" r="31115" b="22225"/>
                <wp:wrapNone/>
                <wp:docPr id="4917" name="Straight Connector 4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7" cy="351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70FF" id="Straight Connector 491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5pt,31.4pt" to="419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" strokecolor="#4579b8 [3044]" strokeweight="1pt"/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689C2F" wp14:editId="063C987C">
                <wp:simplePos x="0" y="0"/>
                <wp:positionH relativeFrom="column">
                  <wp:posOffset>5217104</wp:posOffset>
                </wp:positionH>
                <wp:positionV relativeFrom="paragraph">
                  <wp:posOffset>338657</wp:posOffset>
                </wp:positionV>
                <wp:extent cx="80387" cy="75363"/>
                <wp:effectExtent l="0" t="0" r="15240" b="20320"/>
                <wp:wrapNone/>
                <wp:docPr id="4923" name="Flowchart: Connector 4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7" cy="75363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6FBB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923" o:spid="_x0000_s1026" type="#_x0000_t120" style="position:absolute;margin-left:410.8pt;margin-top:26.65pt;width:6.35pt;height:5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" filled="f" strokecolor="#4f81bd [3204]" strokeweight="1pt"/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B2859E" wp14:editId="24BCDD8F">
                <wp:simplePos x="0" y="0"/>
                <wp:positionH relativeFrom="column">
                  <wp:posOffset>4805115</wp:posOffset>
                </wp:positionH>
                <wp:positionV relativeFrom="paragraph">
                  <wp:posOffset>298206</wp:posOffset>
                </wp:positionV>
                <wp:extent cx="481777" cy="195943"/>
                <wp:effectExtent l="0" t="0" r="0" b="0"/>
                <wp:wrapNone/>
                <wp:docPr id="4924" name="Rectangle 4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7" cy="19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94A" w:rsidRPr="00C55D1F" w:rsidRDefault="00B0294A" w:rsidP="00B0294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C55D1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859E" id="Rectangle 4924" o:spid="_x0000_s1089" style="position:absolute;margin-left:378.35pt;margin-top:23.5pt;width:37.95pt;height:15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" filled="f" stroked="f">
                <v:textbox>
                  <w:txbxContent>
                    <w:p w:rsidR="00B0294A" w:rsidRPr="00C55D1F" w:rsidRDefault="00B0294A" w:rsidP="00B0294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C55D1F">
                        <w:rPr>
                          <w:color w:val="000000" w:themeColor="text1"/>
                          <w:sz w:val="10"/>
                          <w:szCs w:val="10"/>
                        </w:rP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8C84A6" wp14:editId="35C9BC02">
                <wp:simplePos x="0" y="0"/>
                <wp:positionH relativeFrom="column">
                  <wp:posOffset>4262120</wp:posOffset>
                </wp:positionH>
                <wp:positionV relativeFrom="paragraph">
                  <wp:posOffset>266856</wp:posOffset>
                </wp:positionV>
                <wp:extent cx="582295" cy="210820"/>
                <wp:effectExtent l="57150" t="38100" r="65405" b="93980"/>
                <wp:wrapNone/>
                <wp:docPr id="4925" name="Rounded Rectangle 4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210820"/>
                        </a:xfrm>
                        <a:prstGeom prst="roundRect">
                          <a:avLst>
                            <a:gd name="adj" fmla="val 1905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94A" w:rsidRPr="00C55D1F" w:rsidRDefault="00B0294A" w:rsidP="00B0294A">
                            <w:pP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55D1F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GỬI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C84A6" id="Rounded Rectangle 4925" o:spid="_x0000_s1090" style="position:absolute;margin-left:335.6pt;margin-top:21pt;width:45.85pt;height:16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" fillcolor="#243f60 [1604]" strokecolor="#4579b8 [3044]">
                <v:shadow on="t" color="black" opacity="24903f" origin=",.5" offset="0,.55556mm"/>
                <v:textbox>
                  <w:txbxContent>
                    <w:p w:rsidR="00B0294A" w:rsidRPr="00C55D1F" w:rsidRDefault="00B0294A" w:rsidP="00B0294A">
                      <w:pP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C55D1F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GỬI BÀI</w:t>
                      </w:r>
                    </w:p>
                  </w:txbxContent>
                </v:textbox>
              </v:roundrect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3E5B31" wp14:editId="4E3D1EB2">
                <wp:simplePos x="0" y="0"/>
                <wp:positionH relativeFrom="column">
                  <wp:posOffset>222992</wp:posOffset>
                </wp:positionH>
                <wp:positionV relativeFrom="paragraph">
                  <wp:posOffset>333375</wp:posOffset>
                </wp:positionV>
                <wp:extent cx="120581" cy="0"/>
                <wp:effectExtent l="0" t="0" r="32385" b="19050"/>
                <wp:wrapNone/>
                <wp:docPr id="4926" name="Straight Connector 4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B194" id="Straight Connector 492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6.25pt" to="27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4FQugEAAMg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" strokecolor="#4579b8 [3044]"/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CF7FD6" wp14:editId="4868012B">
                <wp:simplePos x="0" y="0"/>
                <wp:positionH relativeFrom="column">
                  <wp:posOffset>223627</wp:posOffset>
                </wp:positionH>
                <wp:positionV relativeFrom="paragraph">
                  <wp:posOffset>360680</wp:posOffset>
                </wp:positionV>
                <wp:extent cx="120581" cy="0"/>
                <wp:effectExtent l="0" t="0" r="32385" b="19050"/>
                <wp:wrapNone/>
                <wp:docPr id="4927" name="Straight Connector 4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248B" id="Straight Connector 492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28.4pt" to="27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4QugEAAMgDAAAOAAAAZHJzL2Uyb0RvYy54bWysU02PEzEMvSPxH6Lc6cxUCy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" strokecolor="#4579b8 [3044]"/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01B2F3" wp14:editId="313AF66F">
                <wp:simplePos x="0" y="0"/>
                <wp:positionH relativeFrom="column">
                  <wp:posOffset>224155</wp:posOffset>
                </wp:positionH>
                <wp:positionV relativeFrom="paragraph">
                  <wp:posOffset>390302</wp:posOffset>
                </wp:positionV>
                <wp:extent cx="120581" cy="0"/>
                <wp:effectExtent l="0" t="0" r="32385" b="19050"/>
                <wp:wrapNone/>
                <wp:docPr id="4928" name="Straight Connector 4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32A83" id="Straight Connector 492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30.75pt" to="27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liuQEAAMgDAAAOAAAAZHJzL2Uyb0RvYy54bWysU8GOEzEMvSPxD1HudKYVoGX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" strokecolor="#4579b8 [3044]"/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0CD837" wp14:editId="0DCF924C">
                <wp:simplePos x="0" y="0"/>
                <wp:positionH relativeFrom="column">
                  <wp:posOffset>413881</wp:posOffset>
                </wp:positionH>
                <wp:positionV relativeFrom="paragraph">
                  <wp:posOffset>247594</wp:posOffset>
                </wp:positionV>
                <wp:extent cx="1215850" cy="246185"/>
                <wp:effectExtent l="0" t="0" r="22860" b="20955"/>
                <wp:wrapNone/>
                <wp:docPr id="4929" name="Text Box 4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0294A" w:rsidRPr="00CA0A30" w:rsidRDefault="00B0294A" w:rsidP="00B0294A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D837" id="Text Box 4929" o:spid="_x0000_s1091" type="#_x0000_t202" style="position:absolute;margin-left:32.6pt;margin-top:19.5pt;width:95.75pt;height:19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" fillcolor="white [3201]" strokecolor="white [3212]" strokeweight=".5pt">
                <v:textbox>
                  <w:txbxContent>
                    <w:p w:rsidR="00B0294A" w:rsidRPr="00CA0A30" w:rsidRDefault="00B0294A" w:rsidP="00B0294A">
                      <w:pPr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CA0A30"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>TRUYỆN</w:t>
                      </w:r>
                      <w:r w:rsidRPr="00CA0A30"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  <w:t xml:space="preserve"> NGẮN</w:t>
                      </w:r>
                    </w:p>
                  </w:txbxContent>
                </v:textbox>
              </v:shape>
            </w:pict>
          </mc:Fallback>
        </mc:AlternateContent>
      </w:r>
      <w:r w:rsidR="00B0294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2C18B1" wp14:editId="09BC2927">
                <wp:simplePos x="0" y="0"/>
                <wp:positionH relativeFrom="column">
                  <wp:posOffset>439971</wp:posOffset>
                </wp:positionH>
                <wp:positionV relativeFrom="paragraph">
                  <wp:posOffset>274020</wp:posOffset>
                </wp:positionV>
                <wp:extent cx="0" cy="170121"/>
                <wp:effectExtent l="0" t="0" r="19050" b="20955"/>
                <wp:wrapNone/>
                <wp:docPr id="4930" name="Straight Connector 4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67D92" id="Straight Connector 493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21.6pt" to="34.6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" strokecolor="#a5a5a5 [2092]"/>
            </w:pict>
          </mc:Fallback>
        </mc:AlternateContent>
      </w:r>
      <w:r w:rsidR="00B0294A">
        <w:br w:type="page"/>
      </w:r>
    </w:p>
    <w:p w:rsidR="00660B30" w:rsidRPr="00660B30" w:rsidRDefault="00660B30" w:rsidP="00660B30">
      <w:pPr>
        <w:pStyle w:val="ListParagraph"/>
        <w:numPr>
          <w:ilvl w:val="0"/>
          <w:numId w:val="14"/>
        </w:numPr>
      </w:pPr>
      <w:r>
        <w:lastRenderedPageBreak/>
        <w:t>Trang liên hệ:</w:t>
      </w:r>
    </w:p>
    <w:tbl>
      <w:tblPr>
        <w:tblStyle w:val="TableGrid"/>
        <w:tblpPr w:leftFromText="180" w:rightFromText="180" w:vertAnchor="text" w:horzAnchor="page" w:tblpX="2026" w:tblpY="6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001"/>
        <w:gridCol w:w="1143"/>
        <w:gridCol w:w="824"/>
        <w:gridCol w:w="1461"/>
        <w:gridCol w:w="714"/>
      </w:tblGrid>
      <w:tr w:rsidR="00660B30" w:rsidRPr="00F64443" w:rsidTr="00265B39">
        <w:trPr>
          <w:trHeight w:val="637"/>
        </w:trPr>
        <w:tc>
          <w:tcPr>
            <w:tcW w:w="851" w:type="dxa"/>
          </w:tcPr>
          <w:p w:rsidR="00660B30" w:rsidRPr="00F64443" w:rsidRDefault="00660B30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Trang chủ</w:t>
            </w:r>
          </w:p>
        </w:tc>
        <w:tc>
          <w:tcPr>
            <w:tcW w:w="1001" w:type="dxa"/>
          </w:tcPr>
          <w:p w:rsidR="00660B30" w:rsidRPr="00F64443" w:rsidRDefault="00660B30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Truyện blog</w:t>
            </w:r>
          </w:p>
        </w:tc>
        <w:tc>
          <w:tcPr>
            <w:tcW w:w="1143" w:type="dxa"/>
          </w:tcPr>
          <w:p w:rsidR="00660B30" w:rsidRPr="00F64443" w:rsidRDefault="00660B30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Truyện cổ tích</w:t>
            </w:r>
          </w:p>
        </w:tc>
        <w:tc>
          <w:tcPr>
            <w:tcW w:w="824" w:type="dxa"/>
          </w:tcPr>
          <w:p w:rsidR="00660B30" w:rsidRPr="00F64443" w:rsidRDefault="00660B30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Tản mạn</w:t>
            </w:r>
          </w:p>
        </w:tc>
        <w:tc>
          <w:tcPr>
            <w:tcW w:w="1461" w:type="dxa"/>
          </w:tcPr>
          <w:p w:rsidR="00660B30" w:rsidRPr="00F64443" w:rsidRDefault="00660B30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Quà tặng cuộc sống</w:t>
            </w:r>
          </w:p>
        </w:tc>
        <w:tc>
          <w:tcPr>
            <w:tcW w:w="714" w:type="dxa"/>
          </w:tcPr>
          <w:p w:rsidR="00660B30" w:rsidRPr="00F64443" w:rsidRDefault="00660B30" w:rsidP="00265B39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b/>
                <w:color w:val="FFFFFF" w:themeColor="background1"/>
                <w:sz w:val="12"/>
                <w:szCs w:val="12"/>
              </w:rPr>
            </w:pPr>
            <w:r w:rsidRPr="00F64443">
              <w:rPr>
                <w:b/>
                <w:color w:val="FFFFFF" w:themeColor="background1"/>
                <w:sz w:val="12"/>
                <w:szCs w:val="12"/>
              </w:rPr>
              <w:t>Liên hệ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811"/>
        <w:gridCol w:w="2875"/>
      </w:tblGrid>
      <w:tr w:rsidR="008060CD" w:rsidTr="008060CD">
        <w:trPr>
          <w:trHeight w:val="1130"/>
        </w:trPr>
        <w:tc>
          <w:tcPr>
            <w:tcW w:w="2673" w:type="dxa"/>
            <w:vAlign w:val="center"/>
          </w:tcPr>
          <w:p w:rsidR="008060CD" w:rsidRPr="00912452" w:rsidRDefault="008060CD" w:rsidP="008060CD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sz w:val="14"/>
                <w:szCs w:val="14"/>
              </w:rPr>
            </w:pPr>
            <w:r w:rsidRPr="00912452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A4D453C" wp14:editId="4165F4B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-117475</wp:posOffset>
                      </wp:positionV>
                      <wp:extent cx="1382395" cy="269875"/>
                      <wp:effectExtent l="0" t="0" r="27305" b="15875"/>
                      <wp:wrapNone/>
                      <wp:docPr id="5038" name="Text Box 5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395" cy="269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8060CD" w:rsidRPr="00CA0A30" w:rsidRDefault="008060CD" w:rsidP="008060CD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</w:pPr>
                                  <w:r w:rsidRPr="00B80475">
                                    <w:rPr>
                                      <w:color w:val="8064A2" w:themeColor="accent4"/>
                                      <w:sz w:val="26"/>
                                      <w:szCs w:val="26"/>
                                    </w:rPr>
                                    <w:sym w:font="Wingdings" w:char="F097"/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Pr="00CA0A30">
                                    <w:rPr>
                                      <w:b/>
                                      <w:color w:val="1F497D" w:themeColor="text2"/>
                                      <w:sz w:val="18"/>
                                      <w:szCs w:val="18"/>
                                    </w:rPr>
                                    <w:t>TRUYỆN</w:t>
                                  </w:r>
                                  <w:r w:rsidRPr="00CA0A30"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  <w:t xml:space="preserve"> NGẮN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D453C" id="Text Box 5038" o:spid="_x0000_s1092" type="#_x0000_t202" style="position:absolute;left:0;text-align:left;margin-left:12.35pt;margin-top:-9.25pt;width:108.85pt;height:21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" fillcolor="white [3201]" strokecolor="white [3212]" strokeweight=".5pt">
                      <v:textbox>
                        <w:txbxContent>
                          <w:p w:rsidR="008060CD" w:rsidRPr="00CA0A30" w:rsidRDefault="008060CD" w:rsidP="008060CD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B80475">
                              <w:rPr>
                                <w:color w:val="8064A2" w:themeColor="accent4"/>
                                <w:sz w:val="26"/>
                                <w:szCs w:val="26"/>
                              </w:rPr>
                              <w:sym w:font="Wingdings" w:char="F097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2452">
              <w:rPr>
                <w:sz w:val="14"/>
                <w:szCs w:val="14"/>
              </w:rPr>
              <w:sym w:font="Wingdings" w:char="F02A"/>
            </w:r>
            <w:r w:rsidRPr="00912452">
              <w:rPr>
                <w:sz w:val="14"/>
                <w:szCs w:val="14"/>
              </w:rPr>
              <w:t xml:space="preserve"> truyennganhavy@gmail.com</w:t>
            </w:r>
          </w:p>
        </w:tc>
        <w:tc>
          <w:tcPr>
            <w:tcW w:w="2811" w:type="dxa"/>
          </w:tcPr>
          <w:p w:rsidR="008060CD" w:rsidRDefault="008060CD" w:rsidP="008060CD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7F695210" wp14:editId="067E2441">
                      <wp:simplePos x="0" y="0"/>
                      <wp:positionH relativeFrom="column">
                        <wp:posOffset>59497</wp:posOffset>
                      </wp:positionH>
                      <wp:positionV relativeFrom="paragraph">
                        <wp:posOffset>351155</wp:posOffset>
                      </wp:positionV>
                      <wp:extent cx="1510748" cy="0"/>
                      <wp:effectExtent l="0" t="0" r="32385" b="19050"/>
                      <wp:wrapNone/>
                      <wp:docPr id="5039" name="Straight Connector 5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074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1D6748" id="Straight Connector 5039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7.65pt" to="123.6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" strokecolor="#7f7f7f [1612]"/>
                  </w:pict>
                </mc:Fallback>
              </mc:AlternateContent>
            </w:r>
            <w:r w:rsidRPr="00B753F0">
              <w:rPr>
                <w:rFonts w:ascii="Times New Roman" w:hAnsi="Times New Roman" w:cs="Times New Roman"/>
                <w:color w:val="7F7F7F" w:themeColor="text1" w:themeTint="80"/>
                <w:sz w:val="16"/>
                <w:szCs w:val="16"/>
              </w:rPr>
              <w:t>THEO DÕI TRUYENNGAN.NET</w:t>
            </w:r>
          </w:p>
          <w:p w:rsidR="008060CD" w:rsidRPr="00912452" w:rsidRDefault="008060CD" w:rsidP="008060CD">
            <w:pPr>
              <w:pStyle w:val="ListParagraph"/>
              <w:spacing w:before="100" w:beforeAutospacing="1" w:after="100" w:afterAutospacing="1" w:line="450" w:lineRule="atLeast"/>
              <w:ind w:left="0" w:firstLine="0"/>
              <w:jc w:val="center"/>
              <w:outlineLvl w:val="0"/>
              <w:rPr>
                <w:rFonts w:ascii="Times New Roman" w:hAnsi="Times New Roman" w:cs="Times New Roman"/>
                <w:b/>
                <w:color w:val="7F7F7F" w:themeColor="text1" w:themeTint="80"/>
                <w:sz w:val="26"/>
                <w:szCs w:val="26"/>
              </w:rPr>
            </w:pPr>
            <w:r w:rsidRPr="00357EB1">
              <w:rPr>
                <w:b/>
                <w:sz w:val="21"/>
                <w:szCs w:val="21"/>
              </w:rPr>
              <w:sym w:font="Wingdings" w:char="F02A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912452">
              <w:rPr>
                <w:rFonts w:asciiTheme="minorHAnsi" w:hAnsiTheme="minorHAnsi" w:cs="Times New Roman"/>
                <w:b/>
                <w:color w:val="595959" w:themeColor="text1" w:themeTint="A6"/>
                <w:sz w:val="26"/>
                <w:szCs w:val="26"/>
              </w:rPr>
              <w:t>f</w:t>
            </w:r>
            <w:r>
              <w:rPr>
                <w:rFonts w:asciiTheme="minorHAnsi" w:hAnsiTheme="minorHAnsi" w:cs="Times New Roman"/>
                <w:b/>
                <w:color w:val="595959" w:themeColor="text1" w:themeTint="A6"/>
                <w:sz w:val="26"/>
                <w:szCs w:val="26"/>
              </w:rPr>
              <w:t xml:space="preserve">    </w:t>
            </w:r>
            <w:r w:rsidRPr="00912452">
              <w:rPr>
                <w:rFonts w:ascii=".VnAvant" w:hAnsi=".VnAvant" w:cs="Times New Roman"/>
                <w:b/>
                <w:color w:val="595959" w:themeColor="text1" w:themeTint="A6"/>
                <w:sz w:val="24"/>
                <w:szCs w:val="24"/>
              </w:rPr>
              <w:t>G</w:t>
            </w:r>
            <w:r w:rsidRPr="00912452">
              <w:rPr>
                <w:rFonts w:ascii=".VnAvant" w:hAnsi=".VnAvant" w:cs="Times New Roman"/>
                <w:b/>
                <w:color w:val="595959" w:themeColor="text1" w:themeTint="A6"/>
                <w:sz w:val="18"/>
                <w:szCs w:val="18"/>
              </w:rPr>
              <w:t>+</w:t>
            </w:r>
            <w:r>
              <w:rPr>
                <w:rFonts w:ascii=".VnAvant" w:hAnsi=".VnAvant" w:cs="Times New Roman"/>
                <w:b/>
                <w:color w:val="595959" w:themeColor="text1" w:themeTint="A6"/>
                <w:sz w:val="18"/>
                <w:szCs w:val="18"/>
              </w:rPr>
              <w:t xml:space="preserve">    </w:t>
            </w:r>
          </w:p>
        </w:tc>
        <w:tc>
          <w:tcPr>
            <w:tcW w:w="2875" w:type="dxa"/>
            <w:vAlign w:val="center"/>
          </w:tcPr>
          <w:p w:rsidR="008060CD" w:rsidRPr="00B80475" w:rsidRDefault="008060CD" w:rsidP="008060CD">
            <w:pPr>
              <w:pStyle w:val="ListParagraph"/>
              <w:spacing w:before="100" w:beforeAutospacing="1" w:after="100" w:afterAutospacing="1"/>
              <w:ind w:left="0" w:firstLine="0"/>
              <w:outlineLvl w:val="0"/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</w:pP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sym w:font="Wingdings" w:char="F07D"/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 xml:space="preserve"> </w:t>
            </w:r>
            <w:r w:rsidRPr="00B80475"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>Người biết đọc nắm trong tay sức mạnh, để lấp đầy cuộc đời mình một cách thú vị</w:t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sym w:font="Wingdings" w:char="F07E"/>
            </w:r>
          </w:p>
          <w:p w:rsidR="008060CD" w:rsidRPr="00B80475" w:rsidRDefault="008060CD" w:rsidP="008060CD">
            <w:pPr>
              <w:pStyle w:val="ListParagraph"/>
              <w:spacing w:before="100" w:beforeAutospacing="1" w:after="100" w:afterAutospacing="1"/>
              <w:ind w:left="0" w:firstLine="0"/>
              <w:outlineLvl w:val="0"/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</w:pPr>
            <w:r w:rsidRPr="00B80475">
              <w:rPr>
                <w:rFonts w:asciiTheme="majorHAnsi" w:hAnsiTheme="majorHAnsi"/>
                <w:color w:val="548DD4" w:themeColor="text2" w:themeTint="99"/>
                <w:sz w:val="14"/>
                <w:szCs w:val="14"/>
              </w:rPr>
              <w:t>- Aldous Huxley -</w:t>
            </w:r>
          </w:p>
        </w:tc>
      </w:tr>
    </w:tbl>
    <w:p w:rsidR="00EC412F" w:rsidRDefault="00935F7D" w:rsidP="00660B30">
      <w:pPr>
        <w:shd w:val="clear" w:color="auto" w:fill="FFFFFF"/>
        <w:spacing w:before="100" w:beforeAutospacing="1" w:after="100" w:afterAutospacing="1" w:line="450" w:lineRule="atLeas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282271</wp:posOffset>
                </wp:positionH>
                <wp:positionV relativeFrom="paragraph">
                  <wp:posOffset>3169754</wp:posOffset>
                </wp:positionV>
                <wp:extent cx="3140489" cy="206734"/>
                <wp:effectExtent l="0" t="0" r="3175" b="3175"/>
                <wp:wrapNone/>
                <wp:docPr id="5111" name="Text Box 5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489" cy="20673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5F7D" w:rsidRPr="00BE1EDB" w:rsidRDefault="00935F7D" w:rsidP="00BE1ED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E1ED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Gửi 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11" o:spid="_x0000_s1093" type="#_x0000_t202" style="position:absolute;margin-left:22.25pt;margin-top:249.6pt;width:247.3pt;height:16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" fillcolor="#8064a2 [3207]" stroked="f" strokeweight=".5pt">
                <v:textbox>
                  <w:txbxContent>
                    <w:p w:rsidR="00935F7D" w:rsidRPr="00BE1EDB" w:rsidRDefault="00935F7D" w:rsidP="00BE1EDB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BE1ED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Gửi tin nhắn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147099</wp:posOffset>
                </wp:positionH>
                <wp:positionV relativeFrom="paragraph">
                  <wp:posOffset>3503626</wp:posOffset>
                </wp:positionV>
                <wp:extent cx="3411110" cy="0"/>
                <wp:effectExtent l="0" t="0" r="37465" b="19050"/>
                <wp:wrapNone/>
                <wp:docPr id="5110" name="Straight Connector 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6F9A9" id="Straight Connector 5110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275.9pt" to="280.2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" strokecolor="#d8d8d8 [273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3557684</wp:posOffset>
                </wp:positionH>
                <wp:positionV relativeFrom="paragraph">
                  <wp:posOffset>1269392</wp:posOffset>
                </wp:positionV>
                <wp:extent cx="0" cy="2250219"/>
                <wp:effectExtent l="0" t="0" r="19050" b="36195"/>
                <wp:wrapNone/>
                <wp:docPr id="5109" name="Straight Connector 5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2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FBED6" id="Straight Connector 5109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99.95pt" to="280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" strokecolor="#d8d8d8 [273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>
                <wp:simplePos x="0" y="0"/>
                <wp:positionH relativeFrom="column">
                  <wp:posOffset>202261</wp:posOffset>
                </wp:positionH>
                <wp:positionV relativeFrom="paragraph">
                  <wp:posOffset>2231390</wp:posOffset>
                </wp:positionV>
                <wp:extent cx="636105" cy="262393"/>
                <wp:effectExtent l="0" t="0" r="0" b="4445"/>
                <wp:wrapNone/>
                <wp:docPr id="5108" name="Text Box 5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5F7D" w:rsidRPr="00935F7D" w:rsidRDefault="00935F7D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35F7D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Nội dung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08" o:spid="_x0000_s1094" type="#_x0000_t202" style="position:absolute;margin-left:15.95pt;margin-top:175.7pt;width:50.1pt;height:20.65pt;z-index:-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" fillcolor="white [3201]" stroked="f" strokeweight=".5pt">
                <v:textbox>
                  <w:txbxContent>
                    <w:p w:rsidR="00935F7D" w:rsidRPr="00935F7D" w:rsidRDefault="00935F7D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935F7D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Nội dung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EA83283" wp14:editId="75A6AA2F">
                <wp:simplePos x="0" y="0"/>
                <wp:positionH relativeFrom="column">
                  <wp:posOffset>1836751</wp:posOffset>
                </wp:positionH>
                <wp:positionV relativeFrom="paragraph">
                  <wp:posOffset>1692992</wp:posOffset>
                </wp:positionV>
                <wp:extent cx="453225" cy="206734"/>
                <wp:effectExtent l="0" t="0" r="4445" b="3175"/>
                <wp:wrapNone/>
                <wp:docPr id="5107" name="Text Box 5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5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5F7D" w:rsidRPr="00935F7D" w:rsidRDefault="00935F7D" w:rsidP="00935F7D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83283" id="Text Box 5107" o:spid="_x0000_s1095" type="#_x0000_t202" style="position:absolute;margin-left:144.65pt;margin-top:133.3pt;width:35.7pt;height:16.3pt;z-index:-25135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" fillcolor="white [3201]" stroked="f" strokeweight=".5pt">
                <v:textbox>
                  <w:txbxContent>
                    <w:p w:rsidR="00935F7D" w:rsidRPr="00935F7D" w:rsidRDefault="00935F7D" w:rsidP="00935F7D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>
                <wp:simplePos x="0" y="0"/>
                <wp:positionH relativeFrom="column">
                  <wp:posOffset>202178</wp:posOffset>
                </wp:positionH>
                <wp:positionV relativeFrom="paragraph">
                  <wp:posOffset>1674550</wp:posOffset>
                </wp:positionV>
                <wp:extent cx="453225" cy="206734"/>
                <wp:effectExtent l="0" t="0" r="4445" b="3175"/>
                <wp:wrapNone/>
                <wp:docPr id="5106" name="Text Box 5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5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5F7D" w:rsidRPr="00935F7D" w:rsidRDefault="00935F7D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35F7D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Tên: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06" o:spid="_x0000_s1096" type="#_x0000_t202" style="position:absolute;margin-left:15.9pt;margin-top:131.85pt;width:35.7pt;height:16.3pt;z-index:-25135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" fillcolor="white [3201]" stroked="f" strokeweight=".5pt">
                <v:textbox>
                  <w:txbxContent>
                    <w:p w:rsidR="00935F7D" w:rsidRPr="00935F7D" w:rsidRDefault="00935F7D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935F7D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Tên: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290223</wp:posOffset>
                </wp:positionH>
                <wp:positionV relativeFrom="paragraph">
                  <wp:posOffset>2414380</wp:posOffset>
                </wp:positionV>
                <wp:extent cx="3132731" cy="636105"/>
                <wp:effectExtent l="0" t="0" r="10795" b="12065"/>
                <wp:wrapNone/>
                <wp:docPr id="5104" name="Rectangle 5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731" cy="6361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35BD4" id="Rectangle 5104" o:spid="_x0000_s1026" style="position:absolute;margin-left:22.85pt;margin-top:190.1pt;width:246.65pt;height:50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" filled="f" strokecolor="#4f81bd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38087AF" wp14:editId="64E204C9">
                <wp:simplePos x="0" y="0"/>
                <wp:positionH relativeFrom="column">
                  <wp:posOffset>1916154</wp:posOffset>
                </wp:positionH>
                <wp:positionV relativeFrom="paragraph">
                  <wp:posOffset>1867535</wp:posOffset>
                </wp:positionV>
                <wp:extent cx="1510748" cy="278296"/>
                <wp:effectExtent l="0" t="0" r="13335" b="26670"/>
                <wp:wrapNone/>
                <wp:docPr id="5103" name="Rectangle 5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782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E8A1" id="Rectangle 5103" o:spid="_x0000_s1026" style="position:absolute;margin-left:150.9pt;margin-top:147.05pt;width:118.95pt;height:21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" filled="f" strokecolor="#4f81bd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FC6F18" wp14:editId="113EB201">
                <wp:simplePos x="0" y="0"/>
                <wp:positionH relativeFrom="column">
                  <wp:posOffset>281581</wp:posOffset>
                </wp:positionH>
                <wp:positionV relativeFrom="paragraph">
                  <wp:posOffset>1857044</wp:posOffset>
                </wp:positionV>
                <wp:extent cx="1510748" cy="278296"/>
                <wp:effectExtent l="0" t="0" r="13335" b="26670"/>
                <wp:wrapNone/>
                <wp:docPr id="5102" name="Rectangle 5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782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A69E2" id="Rectangle 5102" o:spid="_x0000_s1026" style="position:absolute;margin-left:22.15pt;margin-top:146.2pt;width:118.95pt;height:21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" filled="f" strokecolor="#4f81bd [3204]">
                <v:stroke joinstyle="round"/>
              </v:rect>
            </w:pict>
          </mc:Fallback>
        </mc:AlternateContent>
      </w:r>
      <w:r w:rsidR="008060CD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C60701C" wp14:editId="5AB9B56A">
                <wp:simplePos x="0" y="0"/>
                <wp:positionH relativeFrom="column">
                  <wp:posOffset>51270</wp:posOffset>
                </wp:positionH>
                <wp:positionV relativeFrom="paragraph">
                  <wp:posOffset>895322</wp:posOffset>
                </wp:positionV>
                <wp:extent cx="620202" cy="286247"/>
                <wp:effectExtent l="0" t="0" r="8890" b="0"/>
                <wp:wrapNone/>
                <wp:docPr id="5101" name="Text Box 5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60CD" w:rsidRPr="008060CD" w:rsidRDefault="008060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060CD">
                              <w:rPr>
                                <w:b/>
                                <w:sz w:val="18"/>
                                <w:szCs w:val="18"/>
                              </w:rP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701C" id="Text Box 5101" o:spid="_x0000_s1097" type="#_x0000_t202" style="position:absolute;margin-left:4.05pt;margin-top:70.5pt;width:48.85pt;height:22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" fillcolor="white [3201]" stroked="f" strokeweight=".5pt">
                <v:textbox>
                  <w:txbxContent>
                    <w:p w:rsidR="008060CD" w:rsidRPr="008060CD" w:rsidRDefault="008060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060CD">
                        <w:rPr>
                          <w:b/>
                          <w:sz w:val="18"/>
                          <w:szCs w:val="18"/>
                        </w:rPr>
                        <w:t>Liên hệ</w:t>
                      </w:r>
                    </w:p>
                  </w:txbxContent>
                </v:textbox>
              </v:shape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1CBA675" wp14:editId="7CBD74EC">
                <wp:simplePos x="0" y="0"/>
                <wp:positionH relativeFrom="margin">
                  <wp:align>right</wp:align>
                </wp:positionH>
                <wp:positionV relativeFrom="paragraph">
                  <wp:posOffset>76697</wp:posOffset>
                </wp:positionV>
                <wp:extent cx="5581650" cy="4945711"/>
                <wp:effectExtent l="0" t="0" r="19050" b="26670"/>
                <wp:wrapNone/>
                <wp:docPr id="5037" name="Rectangle 5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49457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A499" id="Rectangle 5037" o:spid="_x0000_s1026" style="position:absolute;margin-left:388.3pt;margin-top:6.05pt;width:439.5pt;height:389.45pt;z-index:251941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" filled="f" strokecolor="#bfbfbf [2412]">
                <v:stroke joinstyle="round"/>
                <w10:wrap anchorx="margin"/>
              </v:rect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6803E99E" wp14:editId="792636A6">
                <wp:simplePos x="0" y="0"/>
                <wp:positionH relativeFrom="margin">
                  <wp:align>center</wp:align>
                </wp:positionH>
                <wp:positionV relativeFrom="paragraph">
                  <wp:posOffset>584835</wp:posOffset>
                </wp:positionV>
                <wp:extent cx="5355772" cy="225446"/>
                <wp:effectExtent l="0" t="0" r="0" b="3175"/>
                <wp:wrapNone/>
                <wp:docPr id="5088" name="Rectangle 5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72" cy="22544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BBCC" id="Rectangle 5088" o:spid="_x0000_s1026" style="position:absolute;margin-left:0;margin-top:46.05pt;width:421.7pt;height:17.75pt;z-index:-251375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" fillcolor="#8064a2 [3207]" stroked="f" strokeweight="2pt">
                <w10:wrap anchorx="margin"/>
              </v:rect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A0B7FDB" wp14:editId="3634D0A5">
                <wp:simplePos x="0" y="0"/>
                <wp:positionH relativeFrom="column">
                  <wp:posOffset>5287443</wp:posOffset>
                </wp:positionH>
                <wp:positionV relativeFrom="paragraph">
                  <wp:posOffset>398948</wp:posOffset>
                </wp:positionV>
                <wp:extent cx="45217" cy="35170"/>
                <wp:effectExtent l="0" t="0" r="31115" b="22225"/>
                <wp:wrapNone/>
                <wp:docPr id="5089" name="Straight Connector 5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7" cy="351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00B4" id="Straight Connector 508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5pt,31.4pt" to="419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" strokecolor="#4579b8 [3044]" strokeweight="1pt"/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3352CD9" wp14:editId="4A0651AE">
                <wp:simplePos x="0" y="0"/>
                <wp:positionH relativeFrom="column">
                  <wp:posOffset>5217104</wp:posOffset>
                </wp:positionH>
                <wp:positionV relativeFrom="paragraph">
                  <wp:posOffset>338657</wp:posOffset>
                </wp:positionV>
                <wp:extent cx="80387" cy="75363"/>
                <wp:effectExtent l="0" t="0" r="15240" b="20320"/>
                <wp:wrapNone/>
                <wp:docPr id="5090" name="Flowchart: Connector 5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7" cy="75363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4461" id="Flowchart: Connector 5090" o:spid="_x0000_s1026" type="#_x0000_t120" style="position:absolute;margin-left:410.8pt;margin-top:26.65pt;width:6.35pt;height:5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" filled="f" strokecolor="#4f81bd [3204]" strokeweight="1pt"/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F7859AC" wp14:editId="7715170A">
                <wp:simplePos x="0" y="0"/>
                <wp:positionH relativeFrom="column">
                  <wp:posOffset>4805115</wp:posOffset>
                </wp:positionH>
                <wp:positionV relativeFrom="paragraph">
                  <wp:posOffset>298206</wp:posOffset>
                </wp:positionV>
                <wp:extent cx="481777" cy="195943"/>
                <wp:effectExtent l="0" t="0" r="0" b="0"/>
                <wp:wrapNone/>
                <wp:docPr id="5091" name="Rectangle 5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7" cy="19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B30" w:rsidRPr="00C55D1F" w:rsidRDefault="00660B30" w:rsidP="00660B30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C55D1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59AC" id="Rectangle 5091" o:spid="_x0000_s1098" style="position:absolute;margin-left:378.35pt;margin-top:23.5pt;width:37.95pt;height:15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" filled="f" stroked="f">
                <v:textbox>
                  <w:txbxContent>
                    <w:p w:rsidR="00660B30" w:rsidRPr="00C55D1F" w:rsidRDefault="00660B30" w:rsidP="00660B30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C55D1F">
                        <w:rPr>
                          <w:color w:val="000000" w:themeColor="text1"/>
                          <w:sz w:val="10"/>
                          <w:szCs w:val="10"/>
                        </w:rP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F21C8B3" wp14:editId="4E1D74C9">
                <wp:simplePos x="0" y="0"/>
                <wp:positionH relativeFrom="column">
                  <wp:posOffset>4262120</wp:posOffset>
                </wp:positionH>
                <wp:positionV relativeFrom="paragraph">
                  <wp:posOffset>266856</wp:posOffset>
                </wp:positionV>
                <wp:extent cx="582295" cy="210820"/>
                <wp:effectExtent l="57150" t="38100" r="65405" b="93980"/>
                <wp:wrapNone/>
                <wp:docPr id="5092" name="Rounded Rectangle 5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210820"/>
                        </a:xfrm>
                        <a:prstGeom prst="roundRect">
                          <a:avLst>
                            <a:gd name="adj" fmla="val 1905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B30" w:rsidRPr="00C55D1F" w:rsidRDefault="00660B30" w:rsidP="00660B30">
                            <w:pP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55D1F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GỬI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1C8B3" id="Rounded Rectangle 5092" o:spid="_x0000_s1099" style="position:absolute;margin-left:335.6pt;margin-top:21pt;width:45.85pt;height:16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" fillcolor="#243f60 [1604]" strokecolor="#4579b8 [3044]">
                <v:shadow on="t" color="black" opacity="24903f" origin=",.5" offset="0,.55556mm"/>
                <v:textbox>
                  <w:txbxContent>
                    <w:p w:rsidR="00660B30" w:rsidRPr="00C55D1F" w:rsidRDefault="00660B30" w:rsidP="00660B30">
                      <w:pP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C55D1F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GỬI BÀI</w:t>
                      </w:r>
                    </w:p>
                  </w:txbxContent>
                </v:textbox>
              </v:roundrect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B16234D" wp14:editId="7B552A78">
                <wp:simplePos x="0" y="0"/>
                <wp:positionH relativeFrom="column">
                  <wp:posOffset>222992</wp:posOffset>
                </wp:positionH>
                <wp:positionV relativeFrom="paragraph">
                  <wp:posOffset>333375</wp:posOffset>
                </wp:positionV>
                <wp:extent cx="120581" cy="0"/>
                <wp:effectExtent l="0" t="0" r="32385" b="19050"/>
                <wp:wrapNone/>
                <wp:docPr id="5093" name="Straight Connector 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AC3BC" id="Straight Connector 5093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6.25pt" to="27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36ugEAAMgDAAAOAAAAZHJzL2Uyb0RvYy54bWysU8GOEzEMvSPxD1HudKZF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" strokecolor="#4579b8 [3044]"/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4B3435" wp14:editId="191E9D6A">
                <wp:simplePos x="0" y="0"/>
                <wp:positionH relativeFrom="column">
                  <wp:posOffset>223627</wp:posOffset>
                </wp:positionH>
                <wp:positionV relativeFrom="paragraph">
                  <wp:posOffset>360680</wp:posOffset>
                </wp:positionV>
                <wp:extent cx="120581" cy="0"/>
                <wp:effectExtent l="0" t="0" r="32385" b="19050"/>
                <wp:wrapNone/>
                <wp:docPr id="5094" name="Straight Connector 5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737E5" id="Straight Connector 5094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28.4pt" to="27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HjugEAAMgDAAAOAAAAZHJzL2Uyb0RvYy54bWysU8GOEzEMvSPxD1HudKYV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" strokecolor="#4579b8 [3044]"/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899BE9" wp14:editId="282F2086">
                <wp:simplePos x="0" y="0"/>
                <wp:positionH relativeFrom="column">
                  <wp:posOffset>224155</wp:posOffset>
                </wp:positionH>
                <wp:positionV relativeFrom="paragraph">
                  <wp:posOffset>390302</wp:posOffset>
                </wp:positionV>
                <wp:extent cx="120581" cy="0"/>
                <wp:effectExtent l="0" t="0" r="32385" b="19050"/>
                <wp:wrapNone/>
                <wp:docPr id="5095" name="Straight Connector 5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CCDC" id="Straight Connector 5095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30.75pt" to="27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" strokecolor="#4579b8 [3044]"/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2FF7738" wp14:editId="0D8D5E36">
                <wp:simplePos x="0" y="0"/>
                <wp:positionH relativeFrom="column">
                  <wp:posOffset>413881</wp:posOffset>
                </wp:positionH>
                <wp:positionV relativeFrom="paragraph">
                  <wp:posOffset>247594</wp:posOffset>
                </wp:positionV>
                <wp:extent cx="1215850" cy="246185"/>
                <wp:effectExtent l="0" t="0" r="22860" b="20955"/>
                <wp:wrapNone/>
                <wp:docPr id="5096" name="Text Box 5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B30" w:rsidRPr="00CA0A30" w:rsidRDefault="00660B30" w:rsidP="00660B30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7738" id="Text Box 5096" o:spid="_x0000_s1100" type="#_x0000_t202" style="position:absolute;margin-left:32.6pt;margin-top:19.5pt;width:95.75pt;height:19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" fillcolor="white [3201]" strokecolor="white [3212]" strokeweight=".5pt">
                <v:textbox>
                  <w:txbxContent>
                    <w:p w:rsidR="00660B30" w:rsidRPr="00CA0A30" w:rsidRDefault="00660B30" w:rsidP="00660B30">
                      <w:pPr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CA0A30"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>TRUYỆN</w:t>
                      </w:r>
                      <w:r w:rsidRPr="00CA0A30"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  <w:t xml:space="preserve"> NGẮN</w:t>
                      </w:r>
                    </w:p>
                  </w:txbxContent>
                </v:textbox>
              </v:shape>
            </w:pict>
          </mc:Fallback>
        </mc:AlternateContent>
      </w:r>
      <w:r w:rsidR="00660B3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364004F" wp14:editId="2E6C7D24">
                <wp:simplePos x="0" y="0"/>
                <wp:positionH relativeFrom="column">
                  <wp:posOffset>439971</wp:posOffset>
                </wp:positionH>
                <wp:positionV relativeFrom="paragraph">
                  <wp:posOffset>274020</wp:posOffset>
                </wp:positionV>
                <wp:extent cx="0" cy="170121"/>
                <wp:effectExtent l="0" t="0" r="19050" b="20955"/>
                <wp:wrapNone/>
                <wp:docPr id="5097" name="Straight Connector 5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FF8E0" id="Straight Connector 5097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21.6pt" to="34.6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" strokecolor="#a5a5a5 [2092]"/>
            </w:pict>
          </mc:Fallback>
        </mc:AlternateContent>
      </w:r>
    </w:p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EC412F" w:rsidRPr="00EC412F" w:rsidRDefault="00EC412F" w:rsidP="00EC412F"/>
    <w:p w:rsidR="00660B30" w:rsidRDefault="00EC412F" w:rsidP="00EC412F">
      <w:pPr>
        <w:tabs>
          <w:tab w:val="left" w:pos="952"/>
        </w:tabs>
      </w:pPr>
      <w:r>
        <w:tab/>
      </w:r>
    </w:p>
    <w:p w:rsidR="00EC412F" w:rsidRDefault="00EC412F" w:rsidP="00EC412F">
      <w:pPr>
        <w:tabs>
          <w:tab w:val="left" w:pos="952"/>
        </w:tabs>
      </w:pPr>
    </w:p>
    <w:p w:rsidR="00EC412F" w:rsidRDefault="000747BA" w:rsidP="000747BA">
      <w:pPr>
        <w:pStyle w:val="ListParagraph"/>
        <w:numPr>
          <w:ilvl w:val="0"/>
          <w:numId w:val="15"/>
        </w:numPr>
        <w:tabs>
          <w:tab w:val="left" w:pos="952"/>
        </w:tabs>
      </w:pPr>
      <w:r>
        <w:lastRenderedPageBreak/>
        <w:t xml:space="preserve">Trang đăng nhập: </w:t>
      </w:r>
    </w:p>
    <w:p w:rsidR="00FD2BD4" w:rsidRDefault="00FD2BD4" w:rsidP="00FD2BD4">
      <w:pPr>
        <w:tabs>
          <w:tab w:val="left" w:pos="952"/>
        </w:tabs>
        <w:ind w:left="360"/>
      </w:pPr>
    </w:p>
    <w:p w:rsidR="00EC412F" w:rsidRPr="00EC412F" w:rsidRDefault="00742EA6" w:rsidP="00EC412F">
      <w:pPr>
        <w:tabs>
          <w:tab w:val="left" w:pos="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6B1B30F" wp14:editId="5A2F0FCE">
                <wp:simplePos x="0" y="0"/>
                <wp:positionH relativeFrom="margin">
                  <wp:align>center</wp:align>
                </wp:positionH>
                <wp:positionV relativeFrom="paragraph">
                  <wp:posOffset>1316355</wp:posOffset>
                </wp:positionV>
                <wp:extent cx="1038225" cy="246185"/>
                <wp:effectExtent l="0" t="0" r="28575" b="20955"/>
                <wp:wrapNone/>
                <wp:docPr id="5040" name="Text Box 5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2BD4" w:rsidRPr="00CA0A30" w:rsidRDefault="00FD2BD4" w:rsidP="00FD2BD4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CA0A30">
                              <w:rPr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TRUYỆN</w:t>
                            </w:r>
                            <w:r w:rsidRPr="00CA0A30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NGẮN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1B30F" id="_x0000_t202" coordsize="21600,21600" o:spt="202" path="m,l,21600r21600,l21600,xe">
                <v:stroke joinstyle="miter"/>
                <v:path gradientshapeok="t" o:connecttype="rect"/>
              </v:shapetype>
              <v:shape id="Text Box 5040" o:spid="_x0000_s1101" type="#_x0000_t202" style="position:absolute;margin-left:0;margin-top:103.65pt;width:81.75pt;height:19.4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" fillcolor="white [3201]" strokecolor="white [3212]" strokeweight=".5pt">
                <v:textbox>
                  <w:txbxContent>
                    <w:p w:rsidR="00FD2BD4" w:rsidRPr="00CA0A30" w:rsidRDefault="00FD2BD4" w:rsidP="00FD2BD4">
                      <w:pPr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CA0A30">
                        <w:rPr>
                          <w:b/>
                          <w:color w:val="1F497D" w:themeColor="text2"/>
                          <w:sz w:val="18"/>
                          <w:szCs w:val="18"/>
                        </w:rPr>
                        <w:t>TRUYỆN</w:t>
                      </w:r>
                      <w:r w:rsidRPr="00CA0A30">
                        <w:rPr>
                          <w:b/>
                          <w:color w:val="548DD4" w:themeColor="text2" w:themeTint="99"/>
                          <w:sz w:val="18"/>
                          <w:szCs w:val="18"/>
                        </w:rPr>
                        <w:t xml:space="preserve"> NGẮN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D00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AF157C" wp14:editId="5CD80120">
                <wp:simplePos x="0" y="0"/>
                <wp:positionH relativeFrom="margin">
                  <wp:align>left</wp:align>
                </wp:positionH>
                <wp:positionV relativeFrom="paragraph">
                  <wp:posOffset>725804</wp:posOffset>
                </wp:positionV>
                <wp:extent cx="5581650" cy="3895725"/>
                <wp:effectExtent l="0" t="0" r="19050" b="28575"/>
                <wp:wrapNone/>
                <wp:docPr id="5035" name="Rectangle 5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895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6E44" id="Rectangle 5035" o:spid="_x0000_s1026" style="position:absolute;margin-left:0;margin-top:57.15pt;width:439.5pt;height:306.75pt;z-index:252011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" filled="f" strokecolor="#bfbfbf [2412]">
                <v:stroke joinstyle="round"/>
                <w10:wrap anchorx="margin"/>
              </v:rect>
            </w:pict>
          </mc:Fallback>
        </mc:AlternateContent>
      </w:r>
      <w:r w:rsidR="00F86B79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5B0029D" wp14:editId="2C6120A5">
                <wp:simplePos x="0" y="0"/>
                <wp:positionH relativeFrom="column">
                  <wp:posOffset>2813569</wp:posOffset>
                </wp:positionH>
                <wp:positionV relativeFrom="paragraph">
                  <wp:posOffset>3334230</wp:posOffset>
                </wp:positionV>
                <wp:extent cx="919066" cy="181947"/>
                <wp:effectExtent l="0" t="0" r="0" b="8890"/>
                <wp:wrapNone/>
                <wp:docPr id="5099" name="Text Box 5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066" cy="181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B79" w:rsidRPr="00F86B79" w:rsidRDefault="00010D00">
                            <w:pPr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010D00">
                              <w:rPr>
                                <w:color w:val="595959" w:themeColor="text1" w:themeTint="A6"/>
                                <w:sz w:val="10"/>
                                <w:szCs w:val="10"/>
                              </w:rPr>
                              <w:sym w:font="Wingdings" w:char="F0D7"/>
                            </w:r>
                            <w:r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F86B79" w:rsidRPr="00010D00">
                              <w:rPr>
                                <w:color w:val="595959" w:themeColor="text1" w:themeTint="A6"/>
                                <w:sz w:val="12"/>
                                <w:szCs w:val="12"/>
                                <w:u w:val="single"/>
                              </w:rPr>
                              <w:t>Quay lại 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3E7AC" id="Text Box 5099" o:spid="_x0000_s1101" type="#_x0000_t202" style="position:absolute;margin-left:221.55pt;margin-top:262.55pt;width:72.35pt;height:14.3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" filled="f" stroked="f">
                <v:textbox>
                  <w:txbxContent>
                    <w:p w:rsidR="00F86B79" w:rsidRPr="00F86B79" w:rsidRDefault="00010D00">
                      <w:pPr>
                        <w:rPr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010D00">
                        <w:rPr>
                          <w:color w:val="595959" w:themeColor="text1" w:themeTint="A6"/>
                          <w:sz w:val="10"/>
                          <w:szCs w:val="10"/>
                        </w:rPr>
                        <w:sym w:font="Wingdings" w:char="F0D7"/>
                      </w:r>
                      <w:r>
                        <w:rPr>
                          <w:color w:val="595959" w:themeColor="text1" w:themeTint="A6"/>
                          <w:sz w:val="12"/>
                          <w:szCs w:val="12"/>
                        </w:rPr>
                        <w:t xml:space="preserve">  </w:t>
                      </w:r>
                      <w:r w:rsidR="00F86B79" w:rsidRPr="00010D00">
                        <w:rPr>
                          <w:color w:val="595959" w:themeColor="text1" w:themeTint="A6"/>
                          <w:sz w:val="12"/>
                          <w:szCs w:val="12"/>
                          <w:u w:val="single"/>
                        </w:rPr>
                        <w:t>Quay lại trang chủ</w:t>
                      </w:r>
                    </w:p>
                  </w:txbxContent>
                </v:textbox>
              </v:shape>
            </w:pict>
          </mc:Fallback>
        </mc:AlternateContent>
      </w:r>
      <w:r w:rsidR="00F86B79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52E2B17" wp14:editId="7737E054">
                <wp:simplePos x="0" y="0"/>
                <wp:positionH relativeFrom="margin">
                  <wp:align>center</wp:align>
                </wp:positionH>
                <wp:positionV relativeFrom="paragraph">
                  <wp:posOffset>3034665</wp:posOffset>
                </wp:positionV>
                <wp:extent cx="984380" cy="186613"/>
                <wp:effectExtent l="0" t="0" r="0" b="4445"/>
                <wp:wrapNone/>
                <wp:docPr id="5098" name="Text Box 5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380" cy="186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B79" w:rsidRPr="00F86B79" w:rsidRDefault="00F86B79" w:rsidP="00F86B79">
                            <w:pPr>
                              <w:jc w:val="center"/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F86B79">
                              <w:rPr>
                                <w:color w:val="595959" w:themeColor="text1" w:themeTint="A6"/>
                                <w:sz w:val="12"/>
                                <w:szCs w:val="12"/>
                              </w:rPr>
                              <w:t>Quên mật khẩu |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0634" id="Text Box 5098" o:spid="_x0000_s1102" type="#_x0000_t202" style="position:absolute;margin-left:0;margin-top:238.95pt;width:77.5pt;height:14.7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" filled="f" stroked="f">
                <v:textbox>
                  <w:txbxContent>
                    <w:p w:rsidR="00F86B79" w:rsidRPr="00F86B79" w:rsidRDefault="00F86B79" w:rsidP="00F86B79">
                      <w:pPr>
                        <w:jc w:val="center"/>
                        <w:rPr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F86B79">
                        <w:rPr>
                          <w:color w:val="595959" w:themeColor="text1" w:themeTint="A6"/>
                          <w:sz w:val="12"/>
                          <w:szCs w:val="12"/>
                        </w:rPr>
                        <w:t>Quên mật khẩu | Đăng ký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4D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5A5E197" wp14:editId="37CC2710">
                <wp:simplePos x="0" y="0"/>
                <wp:positionH relativeFrom="margin">
                  <wp:align>center</wp:align>
                </wp:positionH>
                <wp:positionV relativeFrom="paragraph">
                  <wp:posOffset>2685389</wp:posOffset>
                </wp:positionV>
                <wp:extent cx="527179" cy="312575"/>
                <wp:effectExtent l="0" t="0" r="0" b="0"/>
                <wp:wrapNone/>
                <wp:docPr id="5050" name="Text Box 5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79" cy="31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4D3" w:rsidRPr="008538E8" w:rsidRDefault="00F86B79" w:rsidP="008538E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3FD69" wp14:editId="04AD84E8">
                                  <wp:extent cx="107302" cy="107302"/>
                                  <wp:effectExtent l="0" t="0" r="7620" b="7620"/>
                                  <wp:docPr id="4874" name="Picture 4874" descr="Facebook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acebook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02" cy="121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07101" wp14:editId="4A8BFA18">
                                  <wp:extent cx="111967" cy="111967"/>
                                  <wp:effectExtent l="0" t="0" r="2540" b="2540"/>
                                  <wp:docPr id="5055" name="Picture 5055" descr="G Suite Pearl River Middle School Google Software suite Email, sign up  button, text, logo png | PNGEg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G Suite Pearl River Middle School Google Software suite Email, sign up  button, text, logo png | PNGEg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893" cy="133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41A0" id="Text Box 5050" o:spid="_x0000_s1103" type="#_x0000_t202" style="position:absolute;margin-left:0;margin-top:211.45pt;width:41.5pt;height:24.6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" filled="f" stroked="f">
                <v:textbox>
                  <w:txbxContent>
                    <w:p w:rsidR="001A64D3" w:rsidRPr="008538E8" w:rsidRDefault="00F86B79" w:rsidP="008538E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A61ABA" wp14:editId="7A5C3153">
                            <wp:extent cx="107302" cy="107302"/>
                            <wp:effectExtent l="0" t="0" r="7620" b="7620"/>
                            <wp:docPr id="4874" name="Picture 4874" descr="Facebook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acebook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02" cy="121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14"/>
                          <w:szCs w:val="14"/>
                        </w:rP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DD429A" wp14:editId="6C50D4C0">
                            <wp:extent cx="111967" cy="111967"/>
                            <wp:effectExtent l="0" t="0" r="2540" b="2540"/>
                            <wp:docPr id="5055" name="Picture 5055" descr="G Suite Pearl River Middle School Google Software suite Email, sign up  button, text, logo png | PNGEg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G Suite Pearl River Middle School Google Software suite Email, sign up  button, text, logo png | PNGEg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893" cy="1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4D3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03560C" wp14:editId="5108DDE7">
                <wp:simplePos x="0" y="0"/>
                <wp:positionH relativeFrom="margin">
                  <wp:align>center</wp:align>
                </wp:positionH>
                <wp:positionV relativeFrom="paragraph">
                  <wp:posOffset>2773238</wp:posOffset>
                </wp:positionV>
                <wp:extent cx="1160145" cy="0"/>
                <wp:effectExtent l="0" t="0" r="20955" b="19050"/>
                <wp:wrapNone/>
                <wp:docPr id="5049" name="Straight Connector 5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E02" id="Straight Connector 5049" o:spid="_x0000_s1026" style="position:absolute;z-index:252028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8.35pt" to="91.3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" strokecolor="#d8d8d8 [2732]">
                <w10:wrap anchorx="margin"/>
              </v:line>
            </w:pict>
          </mc:Fallback>
        </mc:AlternateContent>
      </w:r>
      <w:r w:rsidR="001A64D3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C35D510" wp14:editId="183BA11B">
                <wp:simplePos x="0" y="0"/>
                <wp:positionH relativeFrom="margin">
                  <wp:align>center</wp:align>
                </wp:positionH>
                <wp:positionV relativeFrom="paragraph">
                  <wp:posOffset>1659154</wp:posOffset>
                </wp:positionV>
                <wp:extent cx="1473523" cy="1665722"/>
                <wp:effectExtent l="0" t="0" r="12700" b="10795"/>
                <wp:wrapNone/>
                <wp:docPr id="5036" name="Rectangle 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523" cy="16657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61CB1" id="Rectangle 5036" o:spid="_x0000_s1026" style="position:absolute;margin-left:0;margin-top:130.65pt;width:116.05pt;height:131.1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" fillcolor="#f2f2f2 [3052]" strokecolor="#bfbfbf [2412]">
                <v:stroke joinstyle="round"/>
                <w10:wrap anchorx="margin"/>
              </v:rect>
            </w:pict>
          </mc:Fallback>
        </mc:AlternateContent>
      </w:r>
      <w:r w:rsidR="001A64D3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A03790" wp14:editId="17807657">
                <wp:simplePos x="0" y="0"/>
                <wp:positionH relativeFrom="column">
                  <wp:posOffset>2905858</wp:posOffset>
                </wp:positionH>
                <wp:positionV relativeFrom="paragraph">
                  <wp:posOffset>2551909</wp:posOffset>
                </wp:positionV>
                <wp:extent cx="542312" cy="180813"/>
                <wp:effectExtent l="0" t="0" r="0" b="0"/>
                <wp:wrapNone/>
                <wp:docPr id="5048" name="Text Box 5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12" cy="18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1A64D3" w:rsidRPr="001A64D3" w:rsidRDefault="001A64D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1A64D3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11B7" id="Text Box 5048" o:spid="_x0000_s1104" type="#_x0000_t202" style="position:absolute;margin-left:228.8pt;margin-top:200.95pt;width:42.7pt;height:14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" filled="f" stroked="f">
                <v:textbox>
                  <w:txbxContent>
                    <w:p w:rsidR="001A64D3" w:rsidRPr="001A64D3" w:rsidRDefault="001A64D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1A64D3">
                        <w:rPr>
                          <w:color w:val="FFFFFF" w:themeColor="background1"/>
                          <w:sz w:val="12"/>
                          <w:szCs w:val="12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 w:rsidR="00CD0436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648B814" wp14:editId="1ECAB441">
                <wp:simplePos x="0" y="0"/>
                <wp:positionH relativeFrom="column">
                  <wp:posOffset>2926220</wp:posOffset>
                </wp:positionH>
                <wp:positionV relativeFrom="paragraph">
                  <wp:posOffset>2586699</wp:posOffset>
                </wp:positionV>
                <wp:extent cx="464950" cy="118821"/>
                <wp:effectExtent l="57150" t="19050" r="49530" b="90805"/>
                <wp:wrapNone/>
                <wp:docPr id="5047" name="Rounded Rectangle 5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50" cy="11882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436" w:rsidRPr="00CD0436" w:rsidRDefault="00CD0436" w:rsidP="00CD0436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24F65" id="Rounded Rectangle 5047" o:spid="_x0000_s1105" style="position:absolute;margin-left:230.4pt;margin-top:203.7pt;width:36.6pt;height:9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" fillcolor="#4f81bd [3204]" strokecolor="#4579b8 [3044]">
                <v:shadow on="t" color="black" opacity="22937f" origin=",.5" offset="0,.63889mm"/>
                <v:textbox>
                  <w:txbxContent>
                    <w:p w:rsidR="00CD0436" w:rsidRPr="00CD0436" w:rsidRDefault="00CD0436" w:rsidP="00CD0436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043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171E50C" wp14:editId="696CE97B">
                <wp:simplePos x="0" y="0"/>
                <wp:positionH relativeFrom="column">
                  <wp:posOffset>2147946</wp:posOffset>
                </wp:positionH>
                <wp:positionV relativeFrom="paragraph">
                  <wp:posOffset>2167781</wp:posOffset>
                </wp:positionV>
                <wp:extent cx="524178" cy="180551"/>
                <wp:effectExtent l="0" t="0" r="9525" b="0"/>
                <wp:wrapNone/>
                <wp:docPr id="5046" name="Text Box 5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78" cy="18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0436" w:rsidRPr="00CD0436" w:rsidRDefault="00CD043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Mật khẩu: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6541A" id="Text Box 5046" o:spid="_x0000_s1106" type="#_x0000_t202" style="position:absolute;margin-left:169.15pt;margin-top:170.7pt;width:41.25pt;height:14.2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" fillcolor="#f2f2f2 [3052]" stroked="f" strokeweight=".5pt">
                <v:textbox>
                  <w:txbxContent>
                    <w:p w:rsidR="00CD0436" w:rsidRPr="00CD0436" w:rsidRDefault="00CD043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Mật khẩu:</w:t>
                      </w:r>
                    </w:p>
                  </w:txbxContent>
                </v:textbox>
              </v:shape>
            </w:pict>
          </mc:Fallback>
        </mc:AlternateContent>
      </w:r>
      <w:r w:rsidR="00CD0436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245F1A6" wp14:editId="2054183E">
                <wp:simplePos x="0" y="0"/>
                <wp:positionH relativeFrom="margin">
                  <wp:align>center</wp:align>
                </wp:positionH>
                <wp:positionV relativeFrom="paragraph">
                  <wp:posOffset>2313511</wp:posOffset>
                </wp:positionV>
                <wp:extent cx="1160206" cy="180550"/>
                <wp:effectExtent l="0" t="0" r="20955" b="10160"/>
                <wp:wrapNone/>
                <wp:docPr id="5045" name="Rounded Rectangle 5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06" cy="180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CFCD0" id="Rounded Rectangle 5045" o:spid="_x0000_s1026" style="position:absolute;margin-left:0;margin-top:182.15pt;width:91.35pt;height:14.2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" filled="f" strokecolor="#4f81bd [3204]">
                <w10:wrap anchorx="margin"/>
              </v:roundrect>
            </w:pict>
          </mc:Fallback>
        </mc:AlternateContent>
      </w:r>
      <w:r w:rsidR="00CD0436">
        <w:rPr>
          <w:noProof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5532B912" wp14:editId="15F2CA5F">
                <wp:simplePos x="0" y="0"/>
                <wp:positionH relativeFrom="margin">
                  <wp:posOffset>2136885</wp:posOffset>
                </wp:positionH>
                <wp:positionV relativeFrom="paragraph">
                  <wp:posOffset>1760220</wp:posOffset>
                </wp:positionV>
                <wp:extent cx="1280795" cy="226695"/>
                <wp:effectExtent l="0" t="0" r="0" b="1905"/>
                <wp:wrapThrough wrapText="bothSides">
                  <wp:wrapPolygon edited="0">
                    <wp:start x="0" y="0"/>
                    <wp:lineTo x="0" y="19966"/>
                    <wp:lineTo x="21204" y="19966"/>
                    <wp:lineTo x="21204" y="0"/>
                    <wp:lineTo x="0" y="0"/>
                  </wp:wrapPolygon>
                </wp:wrapThrough>
                <wp:docPr id="5044" name="Text Box 5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226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2BD4" w:rsidRPr="00FD2BD4" w:rsidRDefault="00FD2B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D2BD4">
                              <w:rPr>
                                <w:sz w:val="12"/>
                                <w:szCs w:val="12"/>
                              </w:rPr>
                              <w:t>Tên người dùng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hoặc địa chỉ 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FA1C" id="Text Box 5044" o:spid="_x0000_s1107" type="#_x0000_t202" style="position:absolute;margin-left:168.25pt;margin-top:138.6pt;width:100.85pt;height:17.85pt;z-index:-25129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" fillcolor="#f2f2f2 [3052]" stroked="f" strokeweight=".5pt">
                <v:textbox>
                  <w:txbxContent>
                    <w:p w:rsidR="00FD2BD4" w:rsidRPr="00FD2BD4" w:rsidRDefault="00FD2BD4">
                      <w:pPr>
                        <w:rPr>
                          <w:sz w:val="12"/>
                          <w:szCs w:val="12"/>
                        </w:rPr>
                      </w:pPr>
                      <w:r w:rsidRPr="00FD2BD4">
                        <w:rPr>
                          <w:sz w:val="12"/>
                          <w:szCs w:val="12"/>
                        </w:rPr>
                        <w:t>Tên người dùng</w:t>
                      </w:r>
                      <w:r>
                        <w:rPr>
                          <w:sz w:val="12"/>
                          <w:szCs w:val="12"/>
                        </w:rPr>
                        <w:t xml:space="preserve"> hoặc địa chỉ email: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D0436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E4A6865" wp14:editId="2793A1EA">
                <wp:simplePos x="0" y="0"/>
                <wp:positionH relativeFrom="margin">
                  <wp:align>center</wp:align>
                </wp:positionH>
                <wp:positionV relativeFrom="paragraph">
                  <wp:posOffset>1917700</wp:posOffset>
                </wp:positionV>
                <wp:extent cx="1160206" cy="180550"/>
                <wp:effectExtent l="0" t="0" r="20955" b="10160"/>
                <wp:wrapNone/>
                <wp:docPr id="5041" name="Rounded Rectangle 5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06" cy="180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7C113" id="Rounded Rectangle 5041" o:spid="_x0000_s1026" style="position:absolute;margin-left:0;margin-top:151pt;width:91.35pt;height:14.2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" filled="f" strokecolor="#4f81bd [3204]">
                <w10:wrap anchorx="margin"/>
              </v:roundrect>
            </w:pict>
          </mc:Fallback>
        </mc:AlternateContent>
      </w:r>
    </w:p>
    <w:sectPr w:rsidR="00EC412F" w:rsidRPr="00EC412F" w:rsidSect="00F50AFB">
      <w:footerReference w:type="default" r:id="rId24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97" w:rsidRDefault="00AF0F97" w:rsidP="00C377C7">
      <w:pPr>
        <w:spacing w:after="0" w:line="240" w:lineRule="auto"/>
      </w:pPr>
      <w:r>
        <w:separator/>
      </w:r>
    </w:p>
  </w:endnote>
  <w:endnote w:type="continuationSeparator" w:id="0">
    <w:p w:rsidR="00AF0F97" w:rsidRDefault="00AF0F97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8C" w:rsidRDefault="00E041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1EE29B" wp14:editId="46E81040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E0418C" w:rsidRDefault="00E0418C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1EE29B" id="Rectangle 4867" o:spid="_x0000_s1109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" fillcolor="white [3201]" stroked="f">
              <v:textbox inset="2.53958mm,1.2694mm,2.53958mm,1.2694mm">
                <w:txbxContent>
                  <w:p w:rsidR="00E0418C" w:rsidRDefault="00E0418C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8C" w:rsidRPr="00F50AFB" w:rsidRDefault="00E0418C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WEB1023</w:t>
    </w:r>
    <w:r>
      <w:rPr>
        <w:i/>
      </w:rPr>
      <w:tab/>
    </w:r>
    <w:r>
      <w:rPr>
        <w:i/>
      </w:rPr>
      <w:tab/>
    </w:r>
    <w:r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A2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97" w:rsidRDefault="00AF0F97" w:rsidP="00C377C7">
      <w:pPr>
        <w:spacing w:after="0" w:line="240" w:lineRule="auto"/>
      </w:pPr>
      <w:r>
        <w:separator/>
      </w:r>
    </w:p>
  </w:footnote>
  <w:footnote w:type="continuationSeparator" w:id="0">
    <w:p w:rsidR="00AF0F97" w:rsidRDefault="00AF0F97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8C" w:rsidRDefault="00E0418C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 xml:space="preserve">MASV: </w:t>
    </w:r>
    <w:r>
      <w:rPr>
        <w:b/>
      </w:rPr>
      <w:tab/>
      <w:t xml:space="preserve">LỚP: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2C9"/>
      </v:shape>
    </w:pict>
  </w:numPicBullet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75CA"/>
    <w:multiLevelType w:val="hybridMultilevel"/>
    <w:tmpl w:val="A2D0B4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D369C"/>
    <w:multiLevelType w:val="hybridMultilevel"/>
    <w:tmpl w:val="ACB4DF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9590D"/>
    <w:multiLevelType w:val="hybridMultilevel"/>
    <w:tmpl w:val="A20E66B6"/>
    <w:lvl w:ilvl="0" w:tplc="5F92C65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756E"/>
    <w:multiLevelType w:val="hybridMultilevel"/>
    <w:tmpl w:val="BFB61BCA"/>
    <w:lvl w:ilvl="0" w:tplc="C5D06D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91"/>
    <w:rsid w:val="00010D00"/>
    <w:rsid w:val="00033F5E"/>
    <w:rsid w:val="00053555"/>
    <w:rsid w:val="000747BA"/>
    <w:rsid w:val="0007750F"/>
    <w:rsid w:val="000A1837"/>
    <w:rsid w:val="000F2D81"/>
    <w:rsid w:val="000F3581"/>
    <w:rsid w:val="00140D04"/>
    <w:rsid w:val="00193A84"/>
    <w:rsid w:val="001A64D3"/>
    <w:rsid w:val="001B0C31"/>
    <w:rsid w:val="001B457D"/>
    <w:rsid w:val="001D6DC8"/>
    <w:rsid w:val="00262CA8"/>
    <w:rsid w:val="00273E1A"/>
    <w:rsid w:val="002C1156"/>
    <w:rsid w:val="002D3BBE"/>
    <w:rsid w:val="002E2507"/>
    <w:rsid w:val="002F54ED"/>
    <w:rsid w:val="00337318"/>
    <w:rsid w:val="00340C1B"/>
    <w:rsid w:val="00357EB1"/>
    <w:rsid w:val="00401411"/>
    <w:rsid w:val="004336F4"/>
    <w:rsid w:val="00444D2C"/>
    <w:rsid w:val="00445537"/>
    <w:rsid w:val="004F1752"/>
    <w:rsid w:val="0055484F"/>
    <w:rsid w:val="00577C23"/>
    <w:rsid w:val="00592AB0"/>
    <w:rsid w:val="00604816"/>
    <w:rsid w:val="0062305C"/>
    <w:rsid w:val="00660B30"/>
    <w:rsid w:val="006D6F91"/>
    <w:rsid w:val="006E42F7"/>
    <w:rsid w:val="007138C8"/>
    <w:rsid w:val="0071558A"/>
    <w:rsid w:val="00724F87"/>
    <w:rsid w:val="00742EA6"/>
    <w:rsid w:val="00762DB8"/>
    <w:rsid w:val="00783A2E"/>
    <w:rsid w:val="007E4CA3"/>
    <w:rsid w:val="008060CD"/>
    <w:rsid w:val="008538E8"/>
    <w:rsid w:val="008C4B30"/>
    <w:rsid w:val="008D086A"/>
    <w:rsid w:val="008F37FA"/>
    <w:rsid w:val="00912452"/>
    <w:rsid w:val="00935F7D"/>
    <w:rsid w:val="00954EA8"/>
    <w:rsid w:val="009B37CA"/>
    <w:rsid w:val="009D48EE"/>
    <w:rsid w:val="00A05B79"/>
    <w:rsid w:val="00A30A29"/>
    <w:rsid w:val="00A817CC"/>
    <w:rsid w:val="00A97216"/>
    <w:rsid w:val="00A9788B"/>
    <w:rsid w:val="00AA58DB"/>
    <w:rsid w:val="00AF0F97"/>
    <w:rsid w:val="00B0294A"/>
    <w:rsid w:val="00B14747"/>
    <w:rsid w:val="00B1647C"/>
    <w:rsid w:val="00B22E31"/>
    <w:rsid w:val="00B753F0"/>
    <w:rsid w:val="00B80475"/>
    <w:rsid w:val="00BC6D0C"/>
    <w:rsid w:val="00BE1EDB"/>
    <w:rsid w:val="00BE53EA"/>
    <w:rsid w:val="00C3639B"/>
    <w:rsid w:val="00C377C7"/>
    <w:rsid w:val="00C55D1F"/>
    <w:rsid w:val="00CA0A30"/>
    <w:rsid w:val="00CA6CD9"/>
    <w:rsid w:val="00CC2442"/>
    <w:rsid w:val="00CC72AE"/>
    <w:rsid w:val="00CD0436"/>
    <w:rsid w:val="00D16163"/>
    <w:rsid w:val="00D22616"/>
    <w:rsid w:val="00D3645C"/>
    <w:rsid w:val="00D56DD0"/>
    <w:rsid w:val="00D71529"/>
    <w:rsid w:val="00D71606"/>
    <w:rsid w:val="00DB71FA"/>
    <w:rsid w:val="00DC68FE"/>
    <w:rsid w:val="00DF404A"/>
    <w:rsid w:val="00E0418C"/>
    <w:rsid w:val="00E16291"/>
    <w:rsid w:val="00E37CC0"/>
    <w:rsid w:val="00E87414"/>
    <w:rsid w:val="00EC412F"/>
    <w:rsid w:val="00EF0890"/>
    <w:rsid w:val="00F02393"/>
    <w:rsid w:val="00F3204D"/>
    <w:rsid w:val="00F50AFB"/>
    <w:rsid w:val="00F53A1F"/>
    <w:rsid w:val="00F64443"/>
    <w:rsid w:val="00F86B79"/>
    <w:rsid w:val="00FB0C1E"/>
    <w:rsid w:val="00FC2D65"/>
    <w:rsid w:val="00FD2BD4"/>
    <w:rsid w:val="00FD47D1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60.png"/><Relationship Id="rId10" Type="http://schemas.openxmlformats.org/officeDocument/2006/relationships/footer" Target="footer1.xml"/><Relationship Id="rId19" Type="http://schemas.openxmlformats.org/officeDocument/2006/relationships/image" Target="media/image40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endParaRPr lang="en-US"/>
        </a:p>
      </dgm:t>
    </dgm:pt>
    <dgm:pt modelId="{63BB7BE5-807B-47DA-BB7F-007EE37CA790}">
      <dgm:prSet phldrT="[Text]"/>
      <dgm:spPr/>
      <dgm:t>
        <a:bodyPr/>
        <a:lstStyle/>
        <a:p>
          <a:r>
            <a:rPr lang="en-US"/>
            <a:t>Truyện Blog</a:t>
          </a:r>
        </a:p>
      </dgm:t>
    </dgm:pt>
    <dgm:pt modelId="{03973712-D2A6-4A5A-AC9C-9BE8F04ED8E7}" type="parTrans" cxnId="{97CE667A-1F2D-49BF-B669-120886263B96}">
      <dgm:prSet/>
      <dgm:spPr/>
      <dgm:t>
        <a:bodyPr/>
        <a:lstStyle/>
        <a:p>
          <a:endParaRPr lang="en-US"/>
        </a:p>
      </dgm:t>
    </dgm:pt>
    <dgm:pt modelId="{5D83ED2B-1F86-48E7-BDB0-C718E11E4BE8}" type="sibTrans" cxnId="{97CE667A-1F2D-49BF-B669-120886263B96}">
      <dgm:prSet/>
      <dgm:spPr/>
      <dgm:t>
        <a:bodyPr/>
        <a:lstStyle/>
        <a:p>
          <a:endParaRPr lang="en-US"/>
        </a:p>
      </dgm:t>
    </dgm:pt>
    <dgm:pt modelId="{49734359-F96B-4CB4-827E-6A7175B7DF71}">
      <dgm:prSet phldrT="[Text]"/>
      <dgm:spPr/>
      <dgm:t>
        <a:bodyPr/>
        <a:lstStyle/>
        <a:p>
          <a:r>
            <a:rPr lang="en-US"/>
            <a:t>Truyện cổ tích</a:t>
          </a:r>
        </a:p>
      </dgm:t>
    </dgm:pt>
    <dgm:pt modelId="{33264625-BA57-4356-A5FD-B6C74E64DDEE}" type="parTrans" cxnId="{42EC4F56-D087-4AC3-9B42-7B51E05A476D}">
      <dgm:prSet/>
      <dgm:spPr/>
      <dgm:t>
        <a:bodyPr/>
        <a:lstStyle/>
        <a:p>
          <a:endParaRPr lang="en-US"/>
        </a:p>
      </dgm:t>
    </dgm:pt>
    <dgm:pt modelId="{7D586D2E-8E74-404F-8530-BA5C3D83885E}" type="sibTrans" cxnId="{42EC4F56-D087-4AC3-9B42-7B51E05A476D}">
      <dgm:prSet/>
      <dgm:spPr/>
      <dgm:t>
        <a:bodyPr/>
        <a:lstStyle/>
        <a:p>
          <a:endParaRPr lang="en-US"/>
        </a:p>
      </dgm:t>
    </dgm:pt>
    <dgm:pt modelId="{FB089139-4E07-4058-8774-0252D4FAC418}">
      <dgm:prSet phldrT="[Text]"/>
      <dgm:spPr/>
      <dgm:t>
        <a:bodyPr/>
        <a:lstStyle/>
        <a:p>
          <a:r>
            <a:rPr lang="en-US"/>
            <a:t>Tản mạn</a:t>
          </a:r>
        </a:p>
      </dgm:t>
    </dgm:pt>
    <dgm:pt modelId="{B7FE01CC-94CF-462D-962F-6006722198C6}" type="parTrans" cxnId="{542B71C9-5CC8-4CE5-8CC1-FE246A389454}">
      <dgm:prSet/>
      <dgm:spPr/>
      <dgm:t>
        <a:bodyPr/>
        <a:lstStyle/>
        <a:p>
          <a:endParaRPr lang="en-US"/>
        </a:p>
      </dgm:t>
    </dgm:pt>
    <dgm:pt modelId="{FDFA5BBD-D289-4D42-88EF-768EBA003FBA}" type="sibTrans" cxnId="{542B71C9-5CC8-4CE5-8CC1-FE246A389454}">
      <dgm:prSet/>
      <dgm:spPr/>
      <dgm:t>
        <a:bodyPr/>
        <a:lstStyle/>
        <a:p>
          <a:endParaRPr lang="en-US"/>
        </a:p>
      </dgm:t>
    </dgm:pt>
    <dgm:pt modelId="{8BD8148C-F2D6-4960-9B9E-AF661411AC92}">
      <dgm:prSet/>
      <dgm:spPr/>
      <dgm:t>
        <a:bodyPr/>
        <a:lstStyle/>
        <a:p>
          <a:r>
            <a:rPr lang="en-US"/>
            <a:t>Quà tặng cuộc sống</a:t>
          </a:r>
        </a:p>
      </dgm:t>
    </dgm:pt>
    <dgm:pt modelId="{7F92D98E-BC96-4A8C-B551-A619C8036C64}" type="parTrans" cxnId="{C8328AAB-CFF5-467F-ADED-392C0C4526DC}">
      <dgm:prSet/>
      <dgm:spPr/>
      <dgm:t>
        <a:bodyPr/>
        <a:lstStyle/>
        <a:p>
          <a:endParaRPr lang="en-US"/>
        </a:p>
      </dgm:t>
    </dgm:pt>
    <dgm:pt modelId="{C0BCFA0C-5164-46FE-9FDE-C9484BB0CB49}" type="sibTrans" cxnId="{C8328AAB-CFF5-467F-ADED-392C0C4526DC}">
      <dgm:prSet/>
      <dgm:spPr/>
      <dgm:t>
        <a:bodyPr/>
        <a:lstStyle/>
        <a:p>
          <a:endParaRPr lang="en-US"/>
        </a:p>
      </dgm:t>
    </dgm:pt>
    <dgm:pt modelId="{45FD9A39-B023-4836-9E77-E51835900A22}">
      <dgm:prSet/>
      <dgm:spPr/>
      <dgm:t>
        <a:bodyPr/>
        <a:lstStyle/>
        <a:p>
          <a:r>
            <a:rPr lang="en-US"/>
            <a:t>Liên hệ</a:t>
          </a:r>
        </a:p>
      </dgm:t>
    </dgm:pt>
    <dgm:pt modelId="{AF008D60-B05C-4E76-95F0-1CF13E28321A}" type="parTrans" cxnId="{E6CDB3BA-96DD-45FF-99D7-F15C6581F67F}">
      <dgm:prSet/>
      <dgm:spPr/>
      <dgm:t>
        <a:bodyPr/>
        <a:lstStyle/>
        <a:p>
          <a:endParaRPr lang="en-US"/>
        </a:p>
      </dgm:t>
    </dgm:pt>
    <dgm:pt modelId="{BE5AB3BA-ABA1-436B-AC1B-8516650ED8AA}" type="sibTrans" cxnId="{E6CDB3BA-96DD-45FF-99D7-F15C6581F67F}">
      <dgm:prSet/>
      <dgm:spPr/>
      <dgm:t>
        <a:bodyPr/>
        <a:lstStyle/>
        <a:p>
          <a:endParaRPr lang="en-US"/>
        </a:p>
      </dgm:t>
    </dgm:pt>
    <dgm:pt modelId="{50EFAE68-E4C6-402F-8B60-285789E74158}" type="pres">
      <dgm:prSet presAssocID="{B1EAC1A0-F103-45E0-8A4C-425211EEB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693CBBC-CB58-440A-AB37-C5D229DBD144}" type="pres">
      <dgm:prSet presAssocID="{43857290-4634-4A7E-976F-59944015AF6C}" presName="hierRoot1" presStyleCnt="0">
        <dgm:presLayoutVars>
          <dgm:hierBranch val="init"/>
        </dgm:presLayoutVars>
      </dgm:prSet>
      <dgm:spPr/>
    </dgm:pt>
    <dgm:pt modelId="{8AB8F085-736D-417A-A57F-EF41B724525A}" type="pres">
      <dgm:prSet presAssocID="{43857290-4634-4A7E-976F-59944015AF6C}" presName="rootComposite1" presStyleCnt="0"/>
      <dgm:spPr/>
    </dgm:pt>
    <dgm:pt modelId="{1CD43030-6A60-40FC-98DF-D453F91B74A6}" type="pres">
      <dgm:prSet presAssocID="{43857290-4634-4A7E-976F-59944015AF6C}" presName="rootText1" presStyleLbl="node0" presStyleIdx="0" presStyleCnt="1" custLinFactNeighborX="1" custLinFactNeighborY="-312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B83316-616C-4E1C-B0B5-F5A93F7C437B}" type="pres">
      <dgm:prSet presAssocID="{43857290-4634-4A7E-976F-59944015AF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0A361B6-9A0D-4A8C-B1D6-24514702BB0C}" type="pres">
      <dgm:prSet presAssocID="{43857290-4634-4A7E-976F-59944015AF6C}" presName="hierChild2" presStyleCnt="0"/>
      <dgm:spPr/>
    </dgm:pt>
    <dgm:pt modelId="{D9967991-1049-440C-ADCA-1026BF875B14}" type="pres">
      <dgm:prSet presAssocID="{03973712-D2A6-4A5A-AC9C-9BE8F04ED8E7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9397EF9-49DA-49A2-B4BD-F737AC04D0F7}" type="pres">
      <dgm:prSet presAssocID="{63BB7BE5-807B-47DA-BB7F-007EE37CA790}" presName="hierRoot2" presStyleCnt="0">
        <dgm:presLayoutVars>
          <dgm:hierBranch val="init"/>
        </dgm:presLayoutVars>
      </dgm:prSet>
      <dgm:spPr/>
    </dgm:pt>
    <dgm:pt modelId="{CE78CD17-4D3B-4610-B0CA-E22DB3E8133B}" type="pres">
      <dgm:prSet presAssocID="{63BB7BE5-807B-47DA-BB7F-007EE37CA790}" presName="rootComposite" presStyleCnt="0"/>
      <dgm:spPr/>
    </dgm:pt>
    <dgm:pt modelId="{0D76BE7F-0654-44A0-8B1D-FE69B8FD2845}" type="pres">
      <dgm:prSet presAssocID="{63BB7BE5-807B-47DA-BB7F-007EE37CA79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7052D6-EE54-43D5-92F4-5FFD5CDC348F}" type="pres">
      <dgm:prSet presAssocID="{63BB7BE5-807B-47DA-BB7F-007EE37CA790}" presName="rootConnector" presStyleLbl="node2" presStyleIdx="0" presStyleCnt="5"/>
      <dgm:spPr/>
      <dgm:t>
        <a:bodyPr/>
        <a:lstStyle/>
        <a:p>
          <a:endParaRPr lang="en-US"/>
        </a:p>
      </dgm:t>
    </dgm:pt>
    <dgm:pt modelId="{03CB5896-D463-4D9A-ACA7-FDE2A7B6B9B1}" type="pres">
      <dgm:prSet presAssocID="{63BB7BE5-807B-47DA-BB7F-007EE37CA790}" presName="hierChild4" presStyleCnt="0"/>
      <dgm:spPr/>
    </dgm:pt>
    <dgm:pt modelId="{482ACF2B-2813-4F1B-A800-5810CCE5253F}" type="pres">
      <dgm:prSet presAssocID="{63BB7BE5-807B-47DA-BB7F-007EE37CA790}" presName="hierChild5" presStyleCnt="0"/>
      <dgm:spPr/>
    </dgm:pt>
    <dgm:pt modelId="{90DFD523-4C11-4770-A719-9CC078497012}" type="pres">
      <dgm:prSet presAssocID="{33264625-BA57-4356-A5FD-B6C74E64DDEE}" presName="Name37" presStyleLbl="parChTrans1D2" presStyleIdx="1" presStyleCnt="5"/>
      <dgm:spPr/>
      <dgm:t>
        <a:bodyPr/>
        <a:lstStyle/>
        <a:p>
          <a:endParaRPr lang="en-US"/>
        </a:p>
      </dgm:t>
    </dgm:pt>
    <dgm:pt modelId="{9754349B-7C8C-4323-B1BB-CB7F2E3070E6}" type="pres">
      <dgm:prSet presAssocID="{49734359-F96B-4CB4-827E-6A7175B7DF71}" presName="hierRoot2" presStyleCnt="0">
        <dgm:presLayoutVars>
          <dgm:hierBranch val="init"/>
        </dgm:presLayoutVars>
      </dgm:prSet>
      <dgm:spPr/>
    </dgm:pt>
    <dgm:pt modelId="{CAB3527B-C168-4B93-984B-D779CC7E010C}" type="pres">
      <dgm:prSet presAssocID="{49734359-F96B-4CB4-827E-6A7175B7DF71}" presName="rootComposite" presStyleCnt="0"/>
      <dgm:spPr/>
    </dgm:pt>
    <dgm:pt modelId="{E5D0D7DE-AF54-4095-AD63-745B10DFA835}" type="pres">
      <dgm:prSet presAssocID="{49734359-F96B-4CB4-827E-6A7175B7DF7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81CAAF-BD9E-49A9-A5D5-7EF2F0D63857}" type="pres">
      <dgm:prSet presAssocID="{49734359-F96B-4CB4-827E-6A7175B7DF71}" presName="rootConnector" presStyleLbl="node2" presStyleIdx="1" presStyleCnt="5"/>
      <dgm:spPr/>
      <dgm:t>
        <a:bodyPr/>
        <a:lstStyle/>
        <a:p>
          <a:endParaRPr lang="en-US"/>
        </a:p>
      </dgm:t>
    </dgm:pt>
    <dgm:pt modelId="{6A735F41-047E-4219-B76F-9B4503F13A21}" type="pres">
      <dgm:prSet presAssocID="{49734359-F96B-4CB4-827E-6A7175B7DF71}" presName="hierChild4" presStyleCnt="0"/>
      <dgm:spPr/>
    </dgm:pt>
    <dgm:pt modelId="{C44076F3-0C4D-49AD-B04A-CA6338413509}" type="pres">
      <dgm:prSet presAssocID="{49734359-F96B-4CB4-827E-6A7175B7DF71}" presName="hierChild5" presStyleCnt="0"/>
      <dgm:spPr/>
    </dgm:pt>
    <dgm:pt modelId="{D62E0577-970D-4A3C-97DA-5E3756EFA236}" type="pres">
      <dgm:prSet presAssocID="{B7FE01CC-94CF-462D-962F-6006722198C6}" presName="Name37" presStyleLbl="parChTrans1D2" presStyleIdx="2" presStyleCnt="5"/>
      <dgm:spPr/>
      <dgm:t>
        <a:bodyPr/>
        <a:lstStyle/>
        <a:p>
          <a:endParaRPr lang="en-US"/>
        </a:p>
      </dgm:t>
    </dgm:pt>
    <dgm:pt modelId="{0BE0F48C-2426-4BAC-A6B2-CDC10A77A679}" type="pres">
      <dgm:prSet presAssocID="{FB089139-4E07-4058-8774-0252D4FAC418}" presName="hierRoot2" presStyleCnt="0">
        <dgm:presLayoutVars>
          <dgm:hierBranch val="init"/>
        </dgm:presLayoutVars>
      </dgm:prSet>
      <dgm:spPr/>
    </dgm:pt>
    <dgm:pt modelId="{075DD393-2561-4AC1-B9B8-EC7887706DCA}" type="pres">
      <dgm:prSet presAssocID="{FB089139-4E07-4058-8774-0252D4FAC418}" presName="rootComposite" presStyleCnt="0"/>
      <dgm:spPr/>
    </dgm:pt>
    <dgm:pt modelId="{25763ED4-9903-4C5A-B9FE-73FC74C06049}" type="pres">
      <dgm:prSet presAssocID="{FB089139-4E07-4058-8774-0252D4FAC41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50FD70-FE75-4A14-98B9-FC3549741D1D}" type="pres">
      <dgm:prSet presAssocID="{FB089139-4E07-4058-8774-0252D4FAC418}" presName="rootConnector" presStyleLbl="node2" presStyleIdx="2" presStyleCnt="5"/>
      <dgm:spPr/>
      <dgm:t>
        <a:bodyPr/>
        <a:lstStyle/>
        <a:p>
          <a:endParaRPr lang="en-US"/>
        </a:p>
      </dgm:t>
    </dgm:pt>
    <dgm:pt modelId="{8A7392FF-FCE3-4B65-BE6C-6D81E3697E2D}" type="pres">
      <dgm:prSet presAssocID="{FB089139-4E07-4058-8774-0252D4FAC418}" presName="hierChild4" presStyleCnt="0"/>
      <dgm:spPr/>
    </dgm:pt>
    <dgm:pt modelId="{1F1DCBEF-F06B-4820-ADA3-1474E553AFBD}" type="pres">
      <dgm:prSet presAssocID="{FB089139-4E07-4058-8774-0252D4FAC418}" presName="hierChild5" presStyleCnt="0"/>
      <dgm:spPr/>
    </dgm:pt>
    <dgm:pt modelId="{0A82C93F-0234-4DF1-AE38-1250E9527D7A}" type="pres">
      <dgm:prSet presAssocID="{7F92D98E-BC96-4A8C-B551-A619C8036C64}" presName="Name37" presStyleLbl="parChTrans1D2" presStyleIdx="3" presStyleCnt="5"/>
      <dgm:spPr/>
      <dgm:t>
        <a:bodyPr/>
        <a:lstStyle/>
        <a:p>
          <a:endParaRPr lang="en-US"/>
        </a:p>
      </dgm:t>
    </dgm:pt>
    <dgm:pt modelId="{D36F8C50-3ECB-4E5C-8FE9-7FC7F6FE5747}" type="pres">
      <dgm:prSet presAssocID="{8BD8148C-F2D6-4960-9B9E-AF661411AC92}" presName="hierRoot2" presStyleCnt="0">
        <dgm:presLayoutVars>
          <dgm:hierBranch val="init"/>
        </dgm:presLayoutVars>
      </dgm:prSet>
      <dgm:spPr/>
    </dgm:pt>
    <dgm:pt modelId="{18CF2567-1D1E-4C97-A4DC-4DEC3044B914}" type="pres">
      <dgm:prSet presAssocID="{8BD8148C-F2D6-4960-9B9E-AF661411AC92}" presName="rootComposite" presStyleCnt="0"/>
      <dgm:spPr/>
    </dgm:pt>
    <dgm:pt modelId="{003B4F9E-C090-40ED-8524-E21E9FDD160C}" type="pres">
      <dgm:prSet presAssocID="{8BD8148C-F2D6-4960-9B9E-AF661411AC92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AD91CF-3509-49E5-905B-7EBA1B9DF959}" type="pres">
      <dgm:prSet presAssocID="{8BD8148C-F2D6-4960-9B9E-AF661411AC92}" presName="rootConnector" presStyleLbl="node2" presStyleIdx="3" presStyleCnt="5"/>
      <dgm:spPr/>
      <dgm:t>
        <a:bodyPr/>
        <a:lstStyle/>
        <a:p>
          <a:endParaRPr lang="en-US"/>
        </a:p>
      </dgm:t>
    </dgm:pt>
    <dgm:pt modelId="{B4AEA540-50CC-441C-A8A4-232BC404C1C1}" type="pres">
      <dgm:prSet presAssocID="{8BD8148C-F2D6-4960-9B9E-AF661411AC92}" presName="hierChild4" presStyleCnt="0"/>
      <dgm:spPr/>
    </dgm:pt>
    <dgm:pt modelId="{23662E66-84E0-4A5E-8E2C-EB3DBB598112}" type="pres">
      <dgm:prSet presAssocID="{8BD8148C-F2D6-4960-9B9E-AF661411AC92}" presName="hierChild5" presStyleCnt="0"/>
      <dgm:spPr/>
    </dgm:pt>
    <dgm:pt modelId="{4B5859D9-107A-4544-95E1-022710BF521B}" type="pres">
      <dgm:prSet presAssocID="{AF008D60-B05C-4E76-95F0-1CF13E28321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C6BD566-3EC9-43D3-8E06-1CD193BDBA7E}" type="pres">
      <dgm:prSet presAssocID="{45FD9A39-B023-4836-9E77-E51835900A22}" presName="hierRoot2" presStyleCnt="0">
        <dgm:presLayoutVars>
          <dgm:hierBranch val="init"/>
        </dgm:presLayoutVars>
      </dgm:prSet>
      <dgm:spPr/>
    </dgm:pt>
    <dgm:pt modelId="{E4AE2E46-8ED0-406F-8F93-971353E04AD9}" type="pres">
      <dgm:prSet presAssocID="{45FD9A39-B023-4836-9E77-E51835900A22}" presName="rootComposite" presStyleCnt="0"/>
      <dgm:spPr/>
    </dgm:pt>
    <dgm:pt modelId="{6B3C33AF-EFBB-4320-AF9E-9CD5D0048109}" type="pres">
      <dgm:prSet presAssocID="{45FD9A39-B023-4836-9E77-E51835900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B2FBB4-0155-4AC1-8806-36D3738BA845}" type="pres">
      <dgm:prSet presAssocID="{45FD9A39-B023-4836-9E77-E51835900A22}" presName="rootConnector" presStyleLbl="node2" presStyleIdx="4" presStyleCnt="5"/>
      <dgm:spPr/>
      <dgm:t>
        <a:bodyPr/>
        <a:lstStyle/>
        <a:p>
          <a:endParaRPr lang="en-US"/>
        </a:p>
      </dgm:t>
    </dgm:pt>
    <dgm:pt modelId="{5FDBC1D6-63A5-4C41-BCAD-BC37D90171C0}" type="pres">
      <dgm:prSet presAssocID="{45FD9A39-B023-4836-9E77-E51835900A22}" presName="hierChild4" presStyleCnt="0"/>
      <dgm:spPr/>
    </dgm:pt>
    <dgm:pt modelId="{BF9515AE-A1A8-4F33-AAAF-FC35F55F3812}" type="pres">
      <dgm:prSet presAssocID="{45FD9A39-B023-4836-9E77-E51835900A22}" presName="hierChild5" presStyleCnt="0"/>
      <dgm:spPr/>
    </dgm:pt>
    <dgm:pt modelId="{4334CC06-36D8-48BA-B4D3-D20251E51E8B}" type="pres">
      <dgm:prSet presAssocID="{43857290-4634-4A7E-976F-59944015AF6C}" presName="hierChild3" presStyleCnt="0"/>
      <dgm:spPr/>
    </dgm:pt>
  </dgm:ptLst>
  <dgm:cxnLst>
    <dgm:cxn modelId="{51489B62-F7D1-4411-8646-BDF4759A89F5}" type="presOf" srcId="{33264625-BA57-4356-A5FD-B6C74E64DDEE}" destId="{90DFD523-4C11-4770-A719-9CC078497012}" srcOrd="0" destOrd="0" presId="urn:microsoft.com/office/officeart/2005/8/layout/orgChart1"/>
    <dgm:cxn modelId="{6A96F103-6E2A-4BE9-9F21-8326614D7B6B}" type="presOf" srcId="{7F92D98E-BC96-4A8C-B551-A619C8036C64}" destId="{0A82C93F-0234-4DF1-AE38-1250E9527D7A}" srcOrd="0" destOrd="0" presId="urn:microsoft.com/office/officeart/2005/8/layout/orgChart1"/>
    <dgm:cxn modelId="{ADA3CD20-17A7-41F4-B63A-04F667D1F80D}" type="presOf" srcId="{8BD8148C-F2D6-4960-9B9E-AF661411AC92}" destId="{003B4F9E-C090-40ED-8524-E21E9FDD160C}" srcOrd="0" destOrd="0" presId="urn:microsoft.com/office/officeart/2005/8/layout/orgChart1"/>
    <dgm:cxn modelId="{395D92EC-82AE-45D9-B25F-F477A4E4B33E}" type="presOf" srcId="{45FD9A39-B023-4836-9E77-E51835900A22}" destId="{CDB2FBB4-0155-4AC1-8806-36D3738BA845}" srcOrd="1" destOrd="0" presId="urn:microsoft.com/office/officeart/2005/8/layout/orgChart1"/>
    <dgm:cxn modelId="{ED0D6CD5-2389-4277-B9E0-3EA91E69C165}" type="presOf" srcId="{49734359-F96B-4CB4-827E-6A7175B7DF71}" destId="{E5D0D7DE-AF54-4095-AD63-745B10DFA835}" srcOrd="0" destOrd="0" presId="urn:microsoft.com/office/officeart/2005/8/layout/orgChart1"/>
    <dgm:cxn modelId="{8071DCF4-C837-4AD6-A1F8-BE94DCF05A56}" type="presOf" srcId="{63BB7BE5-807B-47DA-BB7F-007EE37CA790}" destId="{0D76BE7F-0654-44A0-8B1D-FE69B8FD2845}" srcOrd="0" destOrd="0" presId="urn:microsoft.com/office/officeart/2005/8/layout/orgChart1"/>
    <dgm:cxn modelId="{E6CDB3BA-96DD-45FF-99D7-F15C6581F67F}" srcId="{43857290-4634-4A7E-976F-59944015AF6C}" destId="{45FD9A39-B023-4836-9E77-E51835900A22}" srcOrd="4" destOrd="0" parTransId="{AF008D60-B05C-4E76-95F0-1CF13E28321A}" sibTransId="{BE5AB3BA-ABA1-436B-AC1B-8516650ED8AA}"/>
    <dgm:cxn modelId="{CA83B823-7E0D-4F4E-BBE8-281DAC5B3962}" type="presOf" srcId="{03973712-D2A6-4A5A-AC9C-9BE8F04ED8E7}" destId="{D9967991-1049-440C-ADCA-1026BF875B14}" srcOrd="0" destOrd="0" presId="urn:microsoft.com/office/officeart/2005/8/layout/orgChart1"/>
    <dgm:cxn modelId="{C8328AAB-CFF5-467F-ADED-392C0C4526DC}" srcId="{43857290-4634-4A7E-976F-59944015AF6C}" destId="{8BD8148C-F2D6-4960-9B9E-AF661411AC92}" srcOrd="3" destOrd="0" parTransId="{7F92D98E-BC96-4A8C-B551-A619C8036C64}" sibTransId="{C0BCFA0C-5164-46FE-9FDE-C9484BB0CB49}"/>
    <dgm:cxn modelId="{083C6E4E-8C73-4863-A296-F07593B0AC98}" type="presOf" srcId="{45FD9A39-B023-4836-9E77-E51835900A22}" destId="{6B3C33AF-EFBB-4320-AF9E-9CD5D0048109}" srcOrd="0" destOrd="0" presId="urn:microsoft.com/office/officeart/2005/8/layout/orgChart1"/>
    <dgm:cxn modelId="{97CE667A-1F2D-49BF-B669-120886263B96}" srcId="{43857290-4634-4A7E-976F-59944015AF6C}" destId="{63BB7BE5-807B-47DA-BB7F-007EE37CA790}" srcOrd="0" destOrd="0" parTransId="{03973712-D2A6-4A5A-AC9C-9BE8F04ED8E7}" sibTransId="{5D83ED2B-1F86-48E7-BDB0-C718E11E4BE8}"/>
    <dgm:cxn modelId="{C2F815CE-8594-4D65-A8F1-872B104B72D7}" type="presOf" srcId="{49734359-F96B-4CB4-827E-6A7175B7DF71}" destId="{3381CAAF-BD9E-49A9-A5D5-7EF2F0D63857}" srcOrd="1" destOrd="0" presId="urn:microsoft.com/office/officeart/2005/8/layout/orgChart1"/>
    <dgm:cxn modelId="{CF8E0315-3991-4DBF-BE74-D13A00847A24}" type="presOf" srcId="{43857290-4634-4A7E-976F-59944015AF6C}" destId="{2DB83316-616C-4E1C-B0B5-F5A93F7C437B}" srcOrd="1" destOrd="0" presId="urn:microsoft.com/office/officeart/2005/8/layout/orgChart1"/>
    <dgm:cxn modelId="{6085AC5F-CCDD-4B5B-A2D8-CB05EA50A3CF}" type="presOf" srcId="{AF008D60-B05C-4E76-95F0-1CF13E28321A}" destId="{4B5859D9-107A-4544-95E1-022710BF521B}" srcOrd="0" destOrd="0" presId="urn:microsoft.com/office/officeart/2005/8/layout/orgChart1"/>
    <dgm:cxn modelId="{42EC4F56-D087-4AC3-9B42-7B51E05A476D}" srcId="{43857290-4634-4A7E-976F-59944015AF6C}" destId="{49734359-F96B-4CB4-827E-6A7175B7DF71}" srcOrd="1" destOrd="0" parTransId="{33264625-BA57-4356-A5FD-B6C74E64DDEE}" sibTransId="{7D586D2E-8E74-404F-8530-BA5C3D83885E}"/>
    <dgm:cxn modelId="{542B71C9-5CC8-4CE5-8CC1-FE246A389454}" srcId="{43857290-4634-4A7E-976F-59944015AF6C}" destId="{FB089139-4E07-4058-8774-0252D4FAC418}" srcOrd="2" destOrd="0" parTransId="{B7FE01CC-94CF-462D-962F-6006722198C6}" sibTransId="{FDFA5BBD-D289-4D42-88EF-768EBA003FBA}"/>
    <dgm:cxn modelId="{1E50887A-F2F8-45E4-A346-F11A80BC2923}" type="presOf" srcId="{FB089139-4E07-4058-8774-0252D4FAC418}" destId="{25763ED4-9903-4C5A-B9FE-73FC74C06049}" srcOrd="0" destOrd="0" presId="urn:microsoft.com/office/officeart/2005/8/layout/orgChart1"/>
    <dgm:cxn modelId="{06797FAE-0C72-4B6B-B9D3-D1ED10B22306}" type="presOf" srcId="{63BB7BE5-807B-47DA-BB7F-007EE37CA790}" destId="{B77052D6-EE54-43D5-92F4-5FFD5CDC348F}" srcOrd="1" destOrd="0" presId="urn:microsoft.com/office/officeart/2005/8/layout/orgChart1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76019D80-F7FA-4A67-8F65-53E3B63EA782}" type="presOf" srcId="{B1EAC1A0-F103-45E0-8A4C-425211EEB31F}" destId="{50EFAE68-E4C6-402F-8B60-285789E74158}" srcOrd="0" destOrd="0" presId="urn:microsoft.com/office/officeart/2005/8/layout/orgChart1"/>
    <dgm:cxn modelId="{1EFE1055-CD60-4229-9A70-0C71A2463B39}" type="presOf" srcId="{43857290-4634-4A7E-976F-59944015AF6C}" destId="{1CD43030-6A60-40FC-98DF-D453F91B74A6}" srcOrd="0" destOrd="0" presId="urn:microsoft.com/office/officeart/2005/8/layout/orgChart1"/>
    <dgm:cxn modelId="{E997AAD4-E414-4AD2-81B1-4D1AD7877B3A}" type="presOf" srcId="{FB089139-4E07-4058-8774-0252D4FAC418}" destId="{1E50FD70-FE75-4A14-98B9-FC3549741D1D}" srcOrd="1" destOrd="0" presId="urn:microsoft.com/office/officeart/2005/8/layout/orgChart1"/>
    <dgm:cxn modelId="{A41C5A3F-C384-4F58-AE62-D1CF01165827}" type="presOf" srcId="{B7FE01CC-94CF-462D-962F-6006722198C6}" destId="{D62E0577-970D-4A3C-97DA-5E3756EFA236}" srcOrd="0" destOrd="0" presId="urn:microsoft.com/office/officeart/2005/8/layout/orgChart1"/>
    <dgm:cxn modelId="{20A64C8E-C2CD-4CE2-AFC5-1B195E4A6521}" type="presOf" srcId="{8BD8148C-F2D6-4960-9B9E-AF661411AC92}" destId="{1AAD91CF-3509-49E5-905B-7EBA1B9DF959}" srcOrd="1" destOrd="0" presId="urn:microsoft.com/office/officeart/2005/8/layout/orgChart1"/>
    <dgm:cxn modelId="{5784D554-0DB9-4A6D-8AF4-6940E8E107F0}" type="presParOf" srcId="{50EFAE68-E4C6-402F-8B60-285789E74158}" destId="{8693CBBC-CB58-440A-AB37-C5D229DBD144}" srcOrd="0" destOrd="0" presId="urn:microsoft.com/office/officeart/2005/8/layout/orgChart1"/>
    <dgm:cxn modelId="{4BA08FF8-D513-488D-B705-850E00D60632}" type="presParOf" srcId="{8693CBBC-CB58-440A-AB37-C5D229DBD144}" destId="{8AB8F085-736D-417A-A57F-EF41B724525A}" srcOrd="0" destOrd="0" presId="urn:microsoft.com/office/officeart/2005/8/layout/orgChart1"/>
    <dgm:cxn modelId="{C70119BD-75C7-4FA2-9494-98652E5793E9}" type="presParOf" srcId="{8AB8F085-736D-417A-A57F-EF41B724525A}" destId="{1CD43030-6A60-40FC-98DF-D453F91B74A6}" srcOrd="0" destOrd="0" presId="urn:microsoft.com/office/officeart/2005/8/layout/orgChart1"/>
    <dgm:cxn modelId="{EE3968F7-C5A3-4613-8010-B02143057268}" type="presParOf" srcId="{8AB8F085-736D-417A-A57F-EF41B724525A}" destId="{2DB83316-616C-4E1C-B0B5-F5A93F7C437B}" srcOrd="1" destOrd="0" presId="urn:microsoft.com/office/officeart/2005/8/layout/orgChart1"/>
    <dgm:cxn modelId="{AA613954-ABA7-4541-85B7-8F6D00DFA850}" type="presParOf" srcId="{8693CBBC-CB58-440A-AB37-C5D229DBD144}" destId="{B0A361B6-9A0D-4A8C-B1D6-24514702BB0C}" srcOrd="1" destOrd="0" presId="urn:microsoft.com/office/officeart/2005/8/layout/orgChart1"/>
    <dgm:cxn modelId="{2CFC0AD2-FFBB-4771-9BA1-E5CAA42CFE36}" type="presParOf" srcId="{B0A361B6-9A0D-4A8C-B1D6-24514702BB0C}" destId="{D9967991-1049-440C-ADCA-1026BF875B14}" srcOrd="0" destOrd="0" presId="urn:microsoft.com/office/officeart/2005/8/layout/orgChart1"/>
    <dgm:cxn modelId="{AEAB2578-22F0-4E9E-83A5-3202FD38E308}" type="presParOf" srcId="{B0A361B6-9A0D-4A8C-B1D6-24514702BB0C}" destId="{A9397EF9-49DA-49A2-B4BD-F737AC04D0F7}" srcOrd="1" destOrd="0" presId="urn:microsoft.com/office/officeart/2005/8/layout/orgChart1"/>
    <dgm:cxn modelId="{3FCA671D-2AFE-43EC-813F-1DE9ECD65B2B}" type="presParOf" srcId="{A9397EF9-49DA-49A2-B4BD-F737AC04D0F7}" destId="{CE78CD17-4D3B-4610-B0CA-E22DB3E8133B}" srcOrd="0" destOrd="0" presId="urn:microsoft.com/office/officeart/2005/8/layout/orgChart1"/>
    <dgm:cxn modelId="{EA777EFD-6A55-4646-AD91-C1E3E00F1E35}" type="presParOf" srcId="{CE78CD17-4D3B-4610-B0CA-E22DB3E8133B}" destId="{0D76BE7F-0654-44A0-8B1D-FE69B8FD2845}" srcOrd="0" destOrd="0" presId="urn:microsoft.com/office/officeart/2005/8/layout/orgChart1"/>
    <dgm:cxn modelId="{7FBAC3ED-2A01-4AA1-BCA4-8D92E37173E5}" type="presParOf" srcId="{CE78CD17-4D3B-4610-B0CA-E22DB3E8133B}" destId="{B77052D6-EE54-43D5-92F4-5FFD5CDC348F}" srcOrd="1" destOrd="0" presId="urn:microsoft.com/office/officeart/2005/8/layout/orgChart1"/>
    <dgm:cxn modelId="{2DE36F4F-630F-434D-A22E-3C6401B9E288}" type="presParOf" srcId="{A9397EF9-49DA-49A2-B4BD-F737AC04D0F7}" destId="{03CB5896-D463-4D9A-ACA7-FDE2A7B6B9B1}" srcOrd="1" destOrd="0" presId="urn:microsoft.com/office/officeart/2005/8/layout/orgChart1"/>
    <dgm:cxn modelId="{C7A432BF-7FFE-467E-8ADC-70821E3B82FF}" type="presParOf" srcId="{A9397EF9-49DA-49A2-B4BD-F737AC04D0F7}" destId="{482ACF2B-2813-4F1B-A800-5810CCE5253F}" srcOrd="2" destOrd="0" presId="urn:microsoft.com/office/officeart/2005/8/layout/orgChart1"/>
    <dgm:cxn modelId="{8A70F380-3122-4F31-9CE3-4E2CC30DB35B}" type="presParOf" srcId="{B0A361B6-9A0D-4A8C-B1D6-24514702BB0C}" destId="{90DFD523-4C11-4770-A719-9CC078497012}" srcOrd="2" destOrd="0" presId="urn:microsoft.com/office/officeart/2005/8/layout/orgChart1"/>
    <dgm:cxn modelId="{970F3347-21C7-4724-B6F8-046031B67C31}" type="presParOf" srcId="{B0A361B6-9A0D-4A8C-B1D6-24514702BB0C}" destId="{9754349B-7C8C-4323-B1BB-CB7F2E3070E6}" srcOrd="3" destOrd="0" presId="urn:microsoft.com/office/officeart/2005/8/layout/orgChart1"/>
    <dgm:cxn modelId="{CAA993F0-D8FC-46A5-9F1A-CE72FA800DB1}" type="presParOf" srcId="{9754349B-7C8C-4323-B1BB-CB7F2E3070E6}" destId="{CAB3527B-C168-4B93-984B-D779CC7E010C}" srcOrd="0" destOrd="0" presId="urn:microsoft.com/office/officeart/2005/8/layout/orgChart1"/>
    <dgm:cxn modelId="{DB7C62F1-7A62-4171-A0CC-9CE9AC81536F}" type="presParOf" srcId="{CAB3527B-C168-4B93-984B-D779CC7E010C}" destId="{E5D0D7DE-AF54-4095-AD63-745B10DFA835}" srcOrd="0" destOrd="0" presId="urn:microsoft.com/office/officeart/2005/8/layout/orgChart1"/>
    <dgm:cxn modelId="{AFB9950B-42F4-4D33-B176-FFE63EDEF2BB}" type="presParOf" srcId="{CAB3527B-C168-4B93-984B-D779CC7E010C}" destId="{3381CAAF-BD9E-49A9-A5D5-7EF2F0D63857}" srcOrd="1" destOrd="0" presId="urn:microsoft.com/office/officeart/2005/8/layout/orgChart1"/>
    <dgm:cxn modelId="{C0F80513-DDC3-4D9F-BF29-8A6760E34D03}" type="presParOf" srcId="{9754349B-7C8C-4323-B1BB-CB7F2E3070E6}" destId="{6A735F41-047E-4219-B76F-9B4503F13A21}" srcOrd="1" destOrd="0" presId="urn:microsoft.com/office/officeart/2005/8/layout/orgChart1"/>
    <dgm:cxn modelId="{D5A8B27A-9911-486C-86C5-277209E5D424}" type="presParOf" srcId="{9754349B-7C8C-4323-B1BB-CB7F2E3070E6}" destId="{C44076F3-0C4D-49AD-B04A-CA6338413509}" srcOrd="2" destOrd="0" presId="urn:microsoft.com/office/officeart/2005/8/layout/orgChart1"/>
    <dgm:cxn modelId="{5CB8E451-D007-4949-BF41-627DE7B5AF2B}" type="presParOf" srcId="{B0A361B6-9A0D-4A8C-B1D6-24514702BB0C}" destId="{D62E0577-970D-4A3C-97DA-5E3756EFA236}" srcOrd="4" destOrd="0" presId="urn:microsoft.com/office/officeart/2005/8/layout/orgChart1"/>
    <dgm:cxn modelId="{9187E5D7-F08C-4796-8DB4-DCA1E9B4497A}" type="presParOf" srcId="{B0A361B6-9A0D-4A8C-B1D6-24514702BB0C}" destId="{0BE0F48C-2426-4BAC-A6B2-CDC10A77A679}" srcOrd="5" destOrd="0" presId="urn:microsoft.com/office/officeart/2005/8/layout/orgChart1"/>
    <dgm:cxn modelId="{42B45E9B-8577-49E4-A783-E6A2EEEAD762}" type="presParOf" srcId="{0BE0F48C-2426-4BAC-A6B2-CDC10A77A679}" destId="{075DD393-2561-4AC1-B9B8-EC7887706DCA}" srcOrd="0" destOrd="0" presId="urn:microsoft.com/office/officeart/2005/8/layout/orgChart1"/>
    <dgm:cxn modelId="{A1461F97-C4DF-496A-B444-63C6BCBBB7AD}" type="presParOf" srcId="{075DD393-2561-4AC1-B9B8-EC7887706DCA}" destId="{25763ED4-9903-4C5A-B9FE-73FC74C06049}" srcOrd="0" destOrd="0" presId="urn:microsoft.com/office/officeart/2005/8/layout/orgChart1"/>
    <dgm:cxn modelId="{0DAE7931-9916-4797-B7A9-1231BC887453}" type="presParOf" srcId="{075DD393-2561-4AC1-B9B8-EC7887706DCA}" destId="{1E50FD70-FE75-4A14-98B9-FC3549741D1D}" srcOrd="1" destOrd="0" presId="urn:microsoft.com/office/officeart/2005/8/layout/orgChart1"/>
    <dgm:cxn modelId="{ABB33488-CE1F-446E-B90B-BF6BB926B537}" type="presParOf" srcId="{0BE0F48C-2426-4BAC-A6B2-CDC10A77A679}" destId="{8A7392FF-FCE3-4B65-BE6C-6D81E3697E2D}" srcOrd="1" destOrd="0" presId="urn:microsoft.com/office/officeart/2005/8/layout/orgChart1"/>
    <dgm:cxn modelId="{8DD6E4B5-5EEA-402B-B3FD-493529961850}" type="presParOf" srcId="{0BE0F48C-2426-4BAC-A6B2-CDC10A77A679}" destId="{1F1DCBEF-F06B-4820-ADA3-1474E553AFBD}" srcOrd="2" destOrd="0" presId="urn:microsoft.com/office/officeart/2005/8/layout/orgChart1"/>
    <dgm:cxn modelId="{331BF7C4-2331-4D0F-B0C8-2197887A1B47}" type="presParOf" srcId="{B0A361B6-9A0D-4A8C-B1D6-24514702BB0C}" destId="{0A82C93F-0234-4DF1-AE38-1250E9527D7A}" srcOrd="6" destOrd="0" presId="urn:microsoft.com/office/officeart/2005/8/layout/orgChart1"/>
    <dgm:cxn modelId="{B049A96A-2DFB-443C-B07C-99DA9094EE4C}" type="presParOf" srcId="{B0A361B6-9A0D-4A8C-B1D6-24514702BB0C}" destId="{D36F8C50-3ECB-4E5C-8FE9-7FC7F6FE5747}" srcOrd="7" destOrd="0" presId="urn:microsoft.com/office/officeart/2005/8/layout/orgChart1"/>
    <dgm:cxn modelId="{32E41DF7-3C1E-4D69-9389-F8D1FD1B9230}" type="presParOf" srcId="{D36F8C50-3ECB-4E5C-8FE9-7FC7F6FE5747}" destId="{18CF2567-1D1E-4C97-A4DC-4DEC3044B914}" srcOrd="0" destOrd="0" presId="urn:microsoft.com/office/officeart/2005/8/layout/orgChart1"/>
    <dgm:cxn modelId="{5A94D883-B0C5-40C7-A142-7EB1183AEBDE}" type="presParOf" srcId="{18CF2567-1D1E-4C97-A4DC-4DEC3044B914}" destId="{003B4F9E-C090-40ED-8524-E21E9FDD160C}" srcOrd="0" destOrd="0" presId="urn:microsoft.com/office/officeart/2005/8/layout/orgChart1"/>
    <dgm:cxn modelId="{19690D08-CEC7-4305-8A15-2E3CBD9F86A3}" type="presParOf" srcId="{18CF2567-1D1E-4C97-A4DC-4DEC3044B914}" destId="{1AAD91CF-3509-49E5-905B-7EBA1B9DF959}" srcOrd="1" destOrd="0" presId="urn:microsoft.com/office/officeart/2005/8/layout/orgChart1"/>
    <dgm:cxn modelId="{D7146AB5-E764-4A59-AC1E-2DF31EE99234}" type="presParOf" srcId="{D36F8C50-3ECB-4E5C-8FE9-7FC7F6FE5747}" destId="{B4AEA540-50CC-441C-A8A4-232BC404C1C1}" srcOrd="1" destOrd="0" presId="urn:microsoft.com/office/officeart/2005/8/layout/orgChart1"/>
    <dgm:cxn modelId="{EA5C36E9-20A7-443C-B968-AFD2B3B31B35}" type="presParOf" srcId="{D36F8C50-3ECB-4E5C-8FE9-7FC7F6FE5747}" destId="{23662E66-84E0-4A5E-8E2C-EB3DBB598112}" srcOrd="2" destOrd="0" presId="urn:microsoft.com/office/officeart/2005/8/layout/orgChart1"/>
    <dgm:cxn modelId="{E4491FDC-903A-4BC1-9B71-6DC5877A7E0A}" type="presParOf" srcId="{B0A361B6-9A0D-4A8C-B1D6-24514702BB0C}" destId="{4B5859D9-107A-4544-95E1-022710BF521B}" srcOrd="8" destOrd="0" presId="urn:microsoft.com/office/officeart/2005/8/layout/orgChart1"/>
    <dgm:cxn modelId="{67F8492D-1764-4F38-A905-D897076FBCB3}" type="presParOf" srcId="{B0A361B6-9A0D-4A8C-B1D6-24514702BB0C}" destId="{0C6BD566-3EC9-43D3-8E06-1CD193BDBA7E}" srcOrd="9" destOrd="0" presId="urn:microsoft.com/office/officeart/2005/8/layout/orgChart1"/>
    <dgm:cxn modelId="{57850FA1-9476-4024-A577-DFB9BF9E4C2D}" type="presParOf" srcId="{0C6BD566-3EC9-43D3-8E06-1CD193BDBA7E}" destId="{E4AE2E46-8ED0-406F-8F93-971353E04AD9}" srcOrd="0" destOrd="0" presId="urn:microsoft.com/office/officeart/2005/8/layout/orgChart1"/>
    <dgm:cxn modelId="{AAAB3083-36A8-432E-BAF5-D6947AD3B198}" type="presParOf" srcId="{E4AE2E46-8ED0-406F-8F93-971353E04AD9}" destId="{6B3C33AF-EFBB-4320-AF9E-9CD5D0048109}" srcOrd="0" destOrd="0" presId="urn:microsoft.com/office/officeart/2005/8/layout/orgChart1"/>
    <dgm:cxn modelId="{F9387F95-C65C-496C-A38D-88E0C03460E1}" type="presParOf" srcId="{E4AE2E46-8ED0-406F-8F93-971353E04AD9}" destId="{CDB2FBB4-0155-4AC1-8806-36D3738BA845}" srcOrd="1" destOrd="0" presId="urn:microsoft.com/office/officeart/2005/8/layout/orgChart1"/>
    <dgm:cxn modelId="{6CC194D6-25E3-4688-B300-89EC288C0B88}" type="presParOf" srcId="{0C6BD566-3EC9-43D3-8E06-1CD193BDBA7E}" destId="{5FDBC1D6-63A5-4C41-BCAD-BC37D90171C0}" srcOrd="1" destOrd="0" presId="urn:microsoft.com/office/officeart/2005/8/layout/orgChart1"/>
    <dgm:cxn modelId="{ED4B3561-DDA0-4096-AC40-B0AB9CC64C33}" type="presParOf" srcId="{0C6BD566-3EC9-43D3-8E06-1CD193BDBA7E}" destId="{BF9515AE-A1A8-4F33-AAAF-FC35F55F3812}" srcOrd="2" destOrd="0" presId="urn:microsoft.com/office/officeart/2005/8/layout/orgChart1"/>
    <dgm:cxn modelId="{F749016E-3BBB-4727-A668-F32979845057}" type="presParOf" srcId="{8693CBBC-CB58-440A-AB37-C5D229DBD144}" destId="{4334CC06-36D8-48BA-B4D3-D20251E51E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859D9-107A-4544-95E1-022710BF521B}">
      <dsp:nvSpPr>
        <dsp:cNvPr id="0" name=""/>
        <dsp:cNvSpPr/>
      </dsp:nvSpPr>
      <dsp:spPr>
        <a:xfrm>
          <a:off x="2980436" y="1333558"/>
          <a:ext cx="2469647" cy="373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641"/>
              </a:lnTo>
              <a:lnTo>
                <a:pt x="2469647" y="266641"/>
              </a:lnTo>
              <a:lnTo>
                <a:pt x="2469647" y="3737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2C93F-0234-4DF1-AE38-1250E9527D7A}">
      <dsp:nvSpPr>
        <dsp:cNvPr id="0" name=""/>
        <dsp:cNvSpPr/>
      </dsp:nvSpPr>
      <dsp:spPr>
        <a:xfrm>
          <a:off x="2980436" y="1333558"/>
          <a:ext cx="1234818" cy="373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641"/>
              </a:lnTo>
              <a:lnTo>
                <a:pt x="1234818" y="266641"/>
              </a:lnTo>
              <a:lnTo>
                <a:pt x="1234818" y="3737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E0577-970D-4A3C-97DA-5E3756EFA236}">
      <dsp:nvSpPr>
        <dsp:cNvPr id="0" name=""/>
        <dsp:cNvSpPr/>
      </dsp:nvSpPr>
      <dsp:spPr>
        <a:xfrm>
          <a:off x="2934706" y="1333558"/>
          <a:ext cx="91440" cy="373795"/>
        </a:xfrm>
        <a:custGeom>
          <a:avLst/>
          <a:gdLst/>
          <a:ahLst/>
          <a:cxnLst/>
          <a:rect l="0" t="0" r="0" b="0"/>
          <a:pathLst>
            <a:path>
              <a:moveTo>
                <a:pt x="45730" y="0"/>
              </a:moveTo>
              <a:lnTo>
                <a:pt x="45730" y="266641"/>
              </a:lnTo>
              <a:lnTo>
                <a:pt x="45720" y="266641"/>
              </a:lnTo>
              <a:lnTo>
                <a:pt x="45720" y="3737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FD523-4C11-4770-A719-9CC078497012}">
      <dsp:nvSpPr>
        <dsp:cNvPr id="0" name=""/>
        <dsp:cNvSpPr/>
      </dsp:nvSpPr>
      <dsp:spPr>
        <a:xfrm>
          <a:off x="1745597" y="1333558"/>
          <a:ext cx="1234838" cy="373795"/>
        </a:xfrm>
        <a:custGeom>
          <a:avLst/>
          <a:gdLst/>
          <a:ahLst/>
          <a:cxnLst/>
          <a:rect l="0" t="0" r="0" b="0"/>
          <a:pathLst>
            <a:path>
              <a:moveTo>
                <a:pt x="1234838" y="0"/>
              </a:moveTo>
              <a:lnTo>
                <a:pt x="1234838" y="266641"/>
              </a:lnTo>
              <a:lnTo>
                <a:pt x="0" y="266641"/>
              </a:lnTo>
              <a:lnTo>
                <a:pt x="0" y="3737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7991-1049-440C-ADCA-1026BF875B14}">
      <dsp:nvSpPr>
        <dsp:cNvPr id="0" name=""/>
        <dsp:cNvSpPr/>
      </dsp:nvSpPr>
      <dsp:spPr>
        <a:xfrm>
          <a:off x="510769" y="1333558"/>
          <a:ext cx="2469667" cy="373795"/>
        </a:xfrm>
        <a:custGeom>
          <a:avLst/>
          <a:gdLst/>
          <a:ahLst/>
          <a:cxnLst/>
          <a:rect l="0" t="0" r="0" b="0"/>
          <a:pathLst>
            <a:path>
              <a:moveTo>
                <a:pt x="2469667" y="0"/>
              </a:moveTo>
              <a:lnTo>
                <a:pt x="2469667" y="266641"/>
              </a:lnTo>
              <a:lnTo>
                <a:pt x="0" y="266641"/>
              </a:lnTo>
              <a:lnTo>
                <a:pt x="0" y="3737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43030-6A60-40FC-98DF-D453F91B74A6}">
      <dsp:nvSpPr>
        <dsp:cNvPr id="0" name=""/>
        <dsp:cNvSpPr/>
      </dsp:nvSpPr>
      <dsp:spPr>
        <a:xfrm>
          <a:off x="2470176" y="823298"/>
          <a:ext cx="1020519" cy="510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Trang chủ</a:t>
          </a:r>
        </a:p>
      </dsp:txBody>
      <dsp:txXfrm>
        <a:off x="2470176" y="823298"/>
        <a:ext cx="1020519" cy="510259"/>
      </dsp:txXfrm>
    </dsp:sp>
    <dsp:sp modelId="{0D76BE7F-0654-44A0-8B1D-FE69B8FD2845}">
      <dsp:nvSpPr>
        <dsp:cNvPr id="0" name=""/>
        <dsp:cNvSpPr/>
      </dsp:nvSpPr>
      <dsp:spPr>
        <a:xfrm>
          <a:off x="509" y="1707354"/>
          <a:ext cx="1020519" cy="510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Truyện Blog</a:t>
          </a:r>
        </a:p>
      </dsp:txBody>
      <dsp:txXfrm>
        <a:off x="509" y="1707354"/>
        <a:ext cx="1020519" cy="510259"/>
      </dsp:txXfrm>
    </dsp:sp>
    <dsp:sp modelId="{E5D0D7DE-AF54-4095-AD63-745B10DFA835}">
      <dsp:nvSpPr>
        <dsp:cNvPr id="0" name=""/>
        <dsp:cNvSpPr/>
      </dsp:nvSpPr>
      <dsp:spPr>
        <a:xfrm>
          <a:off x="1235338" y="1707354"/>
          <a:ext cx="1020519" cy="510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Truyện cổ tích</a:t>
          </a:r>
        </a:p>
      </dsp:txBody>
      <dsp:txXfrm>
        <a:off x="1235338" y="1707354"/>
        <a:ext cx="1020519" cy="510259"/>
      </dsp:txXfrm>
    </dsp:sp>
    <dsp:sp modelId="{25763ED4-9903-4C5A-B9FE-73FC74C06049}">
      <dsp:nvSpPr>
        <dsp:cNvPr id="0" name=""/>
        <dsp:cNvSpPr/>
      </dsp:nvSpPr>
      <dsp:spPr>
        <a:xfrm>
          <a:off x="2470166" y="1707354"/>
          <a:ext cx="1020519" cy="510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Tản mạn</a:t>
          </a:r>
        </a:p>
      </dsp:txBody>
      <dsp:txXfrm>
        <a:off x="2470166" y="1707354"/>
        <a:ext cx="1020519" cy="510259"/>
      </dsp:txXfrm>
    </dsp:sp>
    <dsp:sp modelId="{003B4F9E-C090-40ED-8524-E21E9FDD160C}">
      <dsp:nvSpPr>
        <dsp:cNvPr id="0" name=""/>
        <dsp:cNvSpPr/>
      </dsp:nvSpPr>
      <dsp:spPr>
        <a:xfrm>
          <a:off x="3704995" y="1707354"/>
          <a:ext cx="1020519" cy="510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Quà tặng cuộc sống</a:t>
          </a:r>
        </a:p>
      </dsp:txBody>
      <dsp:txXfrm>
        <a:off x="3704995" y="1707354"/>
        <a:ext cx="1020519" cy="510259"/>
      </dsp:txXfrm>
    </dsp:sp>
    <dsp:sp modelId="{6B3C33AF-EFBB-4320-AF9E-9CD5D0048109}">
      <dsp:nvSpPr>
        <dsp:cNvPr id="0" name=""/>
        <dsp:cNvSpPr/>
      </dsp:nvSpPr>
      <dsp:spPr>
        <a:xfrm>
          <a:off x="4939824" y="1707354"/>
          <a:ext cx="1020519" cy="510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Liên hệ</a:t>
          </a:r>
        </a:p>
      </dsp:txBody>
      <dsp:txXfrm>
        <a:off x="4939824" y="1707354"/>
        <a:ext cx="1020519" cy="510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36494-26B7-4DE5-9C03-277005E8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Template.dotx</Template>
  <TotalTime>1779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Admin</cp:lastModifiedBy>
  <cp:revision>16</cp:revision>
  <dcterms:created xsi:type="dcterms:W3CDTF">2022-01-08T23:44:00Z</dcterms:created>
  <dcterms:modified xsi:type="dcterms:W3CDTF">2022-01-23T04:58:00Z</dcterms:modified>
</cp:coreProperties>
</file>